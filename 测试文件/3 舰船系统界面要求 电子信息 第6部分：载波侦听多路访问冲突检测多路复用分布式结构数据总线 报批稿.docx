
<file path=[Content_Types].xml><?xml version="1.0" encoding="utf-8"?>
<Types xmlns="http://schemas.openxmlformats.org/package/2006/content-types">
  <Default ContentType="application/vnd.openxmlformats-officedocument.oleObject" Extension="bin"/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1518223"/>
    <w:bookmarkStart w:id="1" w:name="_Toc451606544"/>
    <w:bookmarkStart w:id="2" w:name="_Toc461522479"/>
    <w:bookmarkStart w:id="3" w:name="_Toc523901457"/>
    <w:bookmarkStart w:id="4" w:name="mbookmark4"/>
    <w:p w:rsidR="00D275C8" w:rsidRPr="00D175D0" w:rsidRDefault="00EC507A" w:rsidP="00EC507A">
      <w:pPr>
        <w:pStyle w:val="aff"/>
        <w:spacing w:before="120" w:after="120"/>
        <w:ind w:right="-105"/>
        <w:outlineLvl w:val="0"/>
        <w:rPr>
          <w:color w:val="FF0000"/>
        </w:rPr>
      </w:pPr>
      <w:r w:rsidRPr="00D175D0">
        <w:rPr>
          <w:color w:val="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D175D0">
        <w:rPr>
          <w:color w:val="FF0000"/>
        </w:rPr>
        <w:instrText>ADDIN CNKISM.UserStyle</w:instrText>
      </w:r>
      <w:r w:rsidRPr="00D175D0">
        <w:rPr>
          <w:color w:val="FF0000"/>
        </w:rPr>
      </w:r>
      <w:r w:rsidRPr="00D175D0">
        <w:rPr>
          <w:color w:val="FF0000"/>
        </w:rPr>
        <w:fldChar w:fldCharType="end"/>
      </w:r>
      <w:r w:rsidR="00D275C8" w:rsidRPr="00D175D0">
        <w:rPr>
          <w:rFonts w:hint="eastAsia"/>
          <w:color w:val="FF0000"/>
        </w:rPr>
        <w:t>舰船系统界面要求</w:t>
      </w:r>
      <w:r w:rsidR="000A0033" w:rsidRPr="00D175D0">
        <w:rPr>
          <w:rFonts w:hint="eastAsia"/>
          <w:color w:val="FF0000"/>
        </w:rPr>
        <w:t xml:space="preserve"> 第6部分：</w:t>
      </w:r>
      <w:r w:rsidR="003E22F6" w:rsidRPr="00D175D0">
        <w:rPr>
          <w:color w:val="FF0000"/>
        </w:rPr>
        <w:t xml:space="preserve"> </w:t>
      </w:r>
      <w:r w:rsidR="00D275C8" w:rsidRPr="00D175D0">
        <w:rPr>
          <w:color w:val="FF0000"/>
        </w:rPr>
        <w:br w:type="textWrapping" w:clear="all"/>
      </w:r>
      <w:r w:rsidR="003E22F6" w:rsidRPr="00D175D0">
        <w:rPr>
          <w:rFonts w:hint="eastAsia"/>
          <w:color w:val="FF0000"/>
        </w:rPr>
        <w:t xml:space="preserve">电子信息 </w:t>
      </w:r>
      <w:r w:rsidR="00D275C8" w:rsidRPr="00D175D0">
        <w:rPr>
          <w:rFonts w:hint="eastAsia"/>
          <w:color w:val="FF0000"/>
        </w:rPr>
        <w:t>载波</w:t>
      </w:r>
      <w:proofErr w:type="spellStart"/>
      <w:r w:rsidR="00F73CDC" w:rsidRPr="00D175D0">
        <w:rPr>
          <w:rFonts w:hint="eastAsia"/>
          <w:color w:val="FF0000"/>
          <w:sz w:val="32"/>
          <w:szCs w:val="32"/>
        </w:rPr>
        <w:t>a</w:t>
      </w:r>
      <w:r w:rsidR="00F73CDC" w:rsidRPr="00D175D0">
        <w:rPr>
          <w:color w:val="FF0000"/>
          <w:sz w:val="32"/>
          <w:szCs w:val="32"/>
        </w:rPr>
        <w:t>sdfa</w:t>
      </w:r>
      <w:proofErr w:type="spellEnd"/>
      <w:r w:rsidR="00D275C8" w:rsidRPr="00D175D0">
        <w:rPr>
          <w:rFonts w:hint="eastAsia"/>
          <w:color w:val="FF0000"/>
        </w:rPr>
        <w:t>侦听多路访问/冲突检</w:t>
      </w:r>
      <w:bookmarkStart w:id="5" w:name="_GoBack"/>
      <w:bookmarkEnd w:id="5"/>
      <w:r w:rsidR="00D275C8" w:rsidRPr="00D175D0">
        <w:rPr>
          <w:rFonts w:hint="eastAsia"/>
          <w:color w:val="FF0000"/>
        </w:rPr>
        <w:t>测</w:t>
      </w:r>
      <w:r w:rsidR="00D275C8" w:rsidRPr="00D175D0">
        <w:rPr>
          <w:color w:val="FF0000"/>
        </w:rPr>
        <w:br w:type="textWrapping" w:clear="all"/>
      </w:r>
      <w:r w:rsidR="00D275C8" w:rsidRPr="00D175D0">
        <w:rPr>
          <w:rStyle w:val="Char3"/>
          <w:rFonts w:hint="eastAsia"/>
          <w:color w:val="FF0000"/>
        </w:rPr>
        <w:t>多路复用分布式结构数据总线</w:t>
      </w:r>
      <w:bookmarkEnd w:id="0"/>
      <w:bookmarkEnd w:id="1"/>
      <w:bookmarkEnd w:id="2"/>
      <w:bookmarkEnd w:id="3"/>
    </w:p>
    <w:p w:rsidR="00D275C8" w:rsidRPr="00D175D0" w:rsidRDefault="00D275C8" w:rsidP="00D275C8">
      <w:pPr>
        <w:pStyle w:val="afff"/>
        <w:ind w:left="-105" w:right="-105" w:firstLine="428"/>
        <w:rPr>
          <w:color w:val="FF0000"/>
        </w:rPr>
      </w:pPr>
    </w:p>
    <w:p w:rsidR="00D275C8" w:rsidRPr="00D175D0" w:rsidRDefault="00D275C8" w:rsidP="00FB6CAC">
      <w:pPr>
        <w:pStyle w:val="aff"/>
        <w:spacing w:before="120" w:after="120"/>
        <w:ind w:right="-105"/>
        <w:rPr>
          <w:color w:val="FF0000"/>
        </w:rPr>
      </w:pPr>
      <w:bookmarkStart w:id="6" w:name="_Toc523901458"/>
      <w:r w:rsidRPr="00D175D0">
        <w:rPr>
          <w:rFonts w:hint="eastAsia"/>
          <w:color w:val="FF0000"/>
        </w:rPr>
        <w:t>范围</w:t>
      </w:r>
      <w:bookmarkEnd w:id="6"/>
    </w:p>
    <w:p w:rsidR="00FF3EDD" w:rsidRPr="00D175D0" w:rsidRDefault="00FF3EDD" w:rsidP="00FF3EDD">
      <w:pPr>
        <w:pStyle w:val="afff0"/>
        <w:rPr>
          <w:color w:val="FF0000"/>
        </w:rPr>
      </w:pPr>
      <w:r w:rsidRPr="00D175D0">
        <w:rPr>
          <w:rFonts w:hint="eastAsia"/>
          <w:color w:val="FF0000"/>
        </w:rPr>
        <w:t>本</w:t>
      </w:r>
      <w:r w:rsidR="00DB582F" w:rsidRPr="00D175D0">
        <w:rPr>
          <w:rFonts w:hint="eastAsia"/>
          <w:color w:val="FF0000"/>
        </w:rPr>
        <w:t>部分</w:t>
      </w:r>
      <w:r w:rsidRPr="00D175D0">
        <w:rPr>
          <w:rFonts w:hint="eastAsia"/>
          <w:color w:val="FF0000"/>
        </w:rPr>
        <w:t>规定了</w:t>
      </w:r>
      <w:r w:rsidR="00CA5FB1" w:rsidRPr="00D175D0">
        <w:rPr>
          <w:rFonts w:hint="eastAsia"/>
          <w:color w:val="FF0000"/>
        </w:rPr>
        <w:t>载波侦听多路访问/冲突检测</w:t>
      </w:r>
      <w:r w:rsidRPr="00D175D0">
        <w:rPr>
          <w:rFonts w:hint="eastAsia"/>
          <w:color w:val="FF0000"/>
        </w:rPr>
        <w:t>多路复用分</w:t>
      </w:r>
      <w:r w:rsidR="00F73CDC" w:rsidRPr="00D175D0">
        <w:rPr>
          <w:rFonts w:hint="eastAsia"/>
          <w:color w:val="FF0000"/>
          <w:sz w:val="24"/>
          <w:szCs w:val="24"/>
        </w:rPr>
        <w:t>a</w:t>
      </w:r>
      <w:r w:rsidRPr="00D175D0">
        <w:rPr>
          <w:rFonts w:hint="eastAsia"/>
          <w:color w:val="FF0000"/>
        </w:rPr>
        <w:t>布式结构数据总线</w:t>
      </w:r>
      <w:r w:rsidR="00011E47" w:rsidRPr="00D175D0">
        <w:rPr>
          <w:rFonts w:hint="eastAsia"/>
          <w:color w:val="FF0000"/>
        </w:rPr>
        <w:t>(以下简称CSMA/CD总线)</w:t>
      </w:r>
      <w:r w:rsidRPr="00D175D0">
        <w:rPr>
          <w:rFonts w:hint="eastAsia"/>
          <w:color w:val="FF0000"/>
        </w:rPr>
        <w:t>中数据链路层和物理层的物理、功能、电气特性。</w:t>
      </w:r>
      <w:r w:rsidR="00645AA0" w:rsidRPr="00D175D0">
        <w:rPr>
          <w:rFonts w:hint="eastAsia"/>
          <w:color w:val="FF0000"/>
        </w:rPr>
        <w:t xml:space="preserve"> </w:t>
      </w:r>
    </w:p>
    <w:p w:rsidR="00FF3EDD" w:rsidRPr="00D175D0" w:rsidRDefault="00FF3EDD" w:rsidP="00FF3EDD">
      <w:pPr>
        <w:pStyle w:val="afff0"/>
        <w:rPr>
          <w:color w:val="FF0000"/>
        </w:rPr>
      </w:pPr>
      <w:r w:rsidRPr="00D175D0">
        <w:rPr>
          <w:rFonts w:hint="eastAsia"/>
          <w:color w:val="FF0000"/>
        </w:rPr>
        <w:t>本</w:t>
      </w:r>
      <w:r w:rsidR="00DB582F" w:rsidRPr="00D175D0">
        <w:rPr>
          <w:rFonts w:hint="eastAsia"/>
          <w:color w:val="FF0000"/>
        </w:rPr>
        <w:t>部分</w:t>
      </w:r>
      <w:r w:rsidRPr="00D175D0">
        <w:rPr>
          <w:rFonts w:hint="eastAsia"/>
          <w:color w:val="FF0000"/>
        </w:rPr>
        <w:t>适用于舰船上的计算机与计算机、计算机与其他有关数据设备的数据通信。</w:t>
      </w:r>
    </w:p>
    <w:p w:rsidR="00D275C8" w:rsidRPr="00D175D0" w:rsidRDefault="00D275C8" w:rsidP="00471501">
      <w:pPr>
        <w:pStyle w:val="aff"/>
        <w:spacing w:before="120" w:after="120"/>
        <w:ind w:leftChars="-50" w:left="-105" w:right="-105" w:firstLineChars="49" w:firstLine="105"/>
        <w:rPr>
          <w:color w:val="FF0000"/>
        </w:rPr>
      </w:pPr>
      <w:bookmarkStart w:id="7" w:name="_Toc523901459"/>
      <w:r w:rsidRPr="00D175D0">
        <w:rPr>
          <w:rFonts w:hint="eastAsia"/>
          <w:color w:val="FF0000"/>
        </w:rPr>
        <w:t>引用文件</w:t>
      </w:r>
      <w:bookmarkEnd w:id="7"/>
    </w:p>
    <w:p w:rsidR="00D275C8" w:rsidRPr="00D175D0" w:rsidRDefault="00D275C8" w:rsidP="00DB582F">
      <w:pPr>
        <w:pStyle w:val="afff0"/>
        <w:rPr>
          <w:color w:val="FF0000"/>
        </w:rPr>
      </w:pPr>
      <w:r w:rsidRPr="00D175D0">
        <w:rPr>
          <w:rFonts w:hint="eastAsia"/>
          <w:color w:val="FF0000"/>
        </w:rPr>
        <w:t>下列文件中的有关条款通过引用而成为</w:t>
      </w:r>
      <w:r w:rsidR="0053342E" w:rsidRPr="00D175D0">
        <w:rPr>
          <w:rFonts w:hint="eastAsia"/>
          <w:color w:val="FF0000"/>
        </w:rPr>
        <w:t>本部分</w:t>
      </w:r>
      <w:r w:rsidRPr="00D175D0">
        <w:rPr>
          <w:rFonts w:hint="eastAsia"/>
          <w:color w:val="FF0000"/>
        </w:rPr>
        <w:t>的条款。凡注日期或版次的引用文件，其后的任何修改单（不包含勘误的内容）或修订版本都不适用于</w:t>
      </w:r>
      <w:r w:rsidR="0053342E" w:rsidRPr="00D175D0">
        <w:rPr>
          <w:rFonts w:hint="eastAsia"/>
          <w:color w:val="FF0000"/>
        </w:rPr>
        <w:t>本部分</w:t>
      </w:r>
      <w:r w:rsidRPr="00D175D0">
        <w:rPr>
          <w:rFonts w:hint="eastAsia"/>
          <w:color w:val="FF0000"/>
        </w:rPr>
        <w:t>，但提倡使用</w:t>
      </w:r>
      <w:r w:rsidR="0053342E" w:rsidRPr="00D175D0">
        <w:rPr>
          <w:rFonts w:hint="eastAsia"/>
          <w:color w:val="FF0000"/>
        </w:rPr>
        <w:t>本部分</w:t>
      </w:r>
      <w:r w:rsidRPr="00D175D0">
        <w:rPr>
          <w:rFonts w:hint="eastAsia"/>
          <w:color w:val="FF0000"/>
        </w:rPr>
        <w:t>的各方探讨使用其最新版本的可能性。凡不注日期或版次的引用文件，其最新版本适用于</w:t>
      </w:r>
      <w:r w:rsidR="0053342E" w:rsidRPr="00D175D0">
        <w:rPr>
          <w:rFonts w:hint="eastAsia"/>
          <w:color w:val="FF0000"/>
        </w:rPr>
        <w:t>本部分</w:t>
      </w:r>
      <w:r w:rsidRPr="00D175D0">
        <w:rPr>
          <w:rFonts w:hint="eastAsia"/>
          <w:color w:val="FF0000"/>
        </w:rPr>
        <w:t>。</w:t>
      </w:r>
    </w:p>
    <w:p w:rsidR="0020378B" w:rsidRPr="00D175D0" w:rsidRDefault="0020378B" w:rsidP="00DB582F">
      <w:pPr>
        <w:pStyle w:val="afff0"/>
        <w:rPr>
          <w:color w:val="FF0000"/>
        </w:rPr>
      </w:pPr>
      <w:r w:rsidRPr="00D175D0">
        <w:rPr>
          <w:rFonts w:hint="eastAsia"/>
          <w:color w:val="FF0000"/>
        </w:rPr>
        <w:t>GB/T 4943.1-2011 信息技术设备</w:t>
      </w:r>
      <w:r w:rsidR="00C84540" w:rsidRPr="00D175D0">
        <w:rPr>
          <w:rFonts w:hint="eastAsia"/>
          <w:color w:val="FF0000"/>
        </w:rPr>
        <w:t xml:space="preserve"> 安全 第1部分：通用要求</w:t>
      </w:r>
    </w:p>
    <w:p w:rsidR="00DB582F" w:rsidRPr="00D175D0" w:rsidRDefault="00DB582F" w:rsidP="00DB582F">
      <w:pPr>
        <w:pStyle w:val="afff0"/>
        <w:rPr>
          <w:color w:val="FF0000"/>
        </w:rPr>
      </w:pPr>
      <w:r w:rsidRPr="00D175D0">
        <w:rPr>
          <w:color w:val="FF0000"/>
        </w:rPr>
        <w:t xml:space="preserve">GB/T 5271.9 </w:t>
      </w:r>
      <w:r w:rsidRPr="00D175D0">
        <w:rPr>
          <w:rFonts w:hint="eastAsia"/>
          <w:color w:val="FF0000"/>
        </w:rPr>
        <w:t>信息技术</w:t>
      </w:r>
      <w:r w:rsidRPr="00D175D0">
        <w:rPr>
          <w:color w:val="FF0000"/>
        </w:rPr>
        <w:t xml:space="preserve"> </w:t>
      </w:r>
      <w:r w:rsidRPr="00D175D0">
        <w:rPr>
          <w:rFonts w:hint="eastAsia"/>
          <w:color w:val="FF0000"/>
        </w:rPr>
        <w:t>词汇</w:t>
      </w:r>
      <w:r w:rsidR="00645AA0" w:rsidRPr="00D175D0">
        <w:rPr>
          <w:rFonts w:hint="eastAsia"/>
          <w:color w:val="FF0000"/>
        </w:rPr>
        <w:t xml:space="preserve"> </w:t>
      </w:r>
      <w:r w:rsidRPr="00D175D0">
        <w:rPr>
          <w:rFonts w:hint="eastAsia"/>
          <w:color w:val="FF0000"/>
        </w:rPr>
        <w:t>第</w:t>
      </w:r>
      <w:r w:rsidRPr="00D175D0">
        <w:rPr>
          <w:color w:val="FF0000"/>
        </w:rPr>
        <w:t>9</w:t>
      </w:r>
      <w:r w:rsidRPr="00D175D0">
        <w:rPr>
          <w:rFonts w:hint="eastAsia"/>
          <w:color w:val="FF0000"/>
        </w:rPr>
        <w:t>部分：数据通信</w:t>
      </w:r>
    </w:p>
    <w:p w:rsidR="00DB582F" w:rsidRPr="00D175D0" w:rsidRDefault="00DB582F" w:rsidP="00DB582F">
      <w:pPr>
        <w:pStyle w:val="afff0"/>
        <w:rPr>
          <w:color w:val="FF0000"/>
        </w:rPr>
      </w:pPr>
      <w:r w:rsidRPr="00D175D0">
        <w:rPr>
          <w:color w:val="FF0000"/>
        </w:rPr>
        <w:t xml:space="preserve">GB/T 5271.25 </w:t>
      </w:r>
      <w:r w:rsidRPr="00D175D0">
        <w:rPr>
          <w:rFonts w:hint="eastAsia"/>
          <w:color w:val="FF0000"/>
        </w:rPr>
        <w:t>信息技术</w:t>
      </w:r>
      <w:r w:rsidRPr="00D175D0">
        <w:rPr>
          <w:color w:val="FF0000"/>
        </w:rPr>
        <w:t xml:space="preserve"> </w:t>
      </w:r>
      <w:r w:rsidRPr="00D175D0">
        <w:rPr>
          <w:rFonts w:hint="eastAsia"/>
          <w:color w:val="FF0000"/>
        </w:rPr>
        <w:t>词汇</w:t>
      </w:r>
      <w:r w:rsidR="00645AA0" w:rsidRPr="00D175D0">
        <w:rPr>
          <w:rFonts w:hint="eastAsia"/>
          <w:color w:val="FF0000"/>
        </w:rPr>
        <w:t xml:space="preserve"> </w:t>
      </w:r>
      <w:r w:rsidRPr="00D175D0">
        <w:rPr>
          <w:rFonts w:hint="eastAsia"/>
          <w:color w:val="FF0000"/>
        </w:rPr>
        <w:t>第</w:t>
      </w:r>
      <w:r w:rsidRPr="00D175D0">
        <w:rPr>
          <w:color w:val="FF0000"/>
        </w:rPr>
        <w:t>25</w:t>
      </w:r>
      <w:r w:rsidRPr="00D175D0">
        <w:rPr>
          <w:rFonts w:hint="eastAsia"/>
          <w:color w:val="FF0000"/>
        </w:rPr>
        <w:t>部分：局域网</w:t>
      </w:r>
    </w:p>
    <w:p w:rsidR="00DB582F" w:rsidRPr="00D175D0" w:rsidRDefault="00DB582F" w:rsidP="00DB582F">
      <w:pPr>
        <w:pStyle w:val="afff0"/>
        <w:rPr>
          <w:color w:val="FF0000"/>
        </w:rPr>
      </w:pPr>
      <w:r w:rsidRPr="00D175D0">
        <w:rPr>
          <w:rFonts w:hint="eastAsia"/>
          <w:color w:val="FF0000"/>
        </w:rPr>
        <w:t>GB/T 15629.3</w:t>
      </w:r>
      <w:r w:rsidRPr="00D175D0">
        <w:rPr>
          <w:color w:val="FF0000"/>
        </w:rPr>
        <w:t xml:space="preserve"> </w:t>
      </w:r>
      <w:r w:rsidRPr="00D175D0">
        <w:rPr>
          <w:rFonts w:hint="eastAsia"/>
          <w:color w:val="FF0000"/>
        </w:rPr>
        <w:t>信息处理系统</w:t>
      </w:r>
      <w:r w:rsidR="0003559E" w:rsidRPr="00D175D0">
        <w:rPr>
          <w:rFonts w:hint="eastAsia"/>
          <w:color w:val="FF0000"/>
        </w:rPr>
        <w:t xml:space="preserve"> </w:t>
      </w:r>
      <w:r w:rsidRPr="00D175D0">
        <w:rPr>
          <w:rFonts w:hint="eastAsia"/>
          <w:color w:val="FF0000"/>
        </w:rPr>
        <w:t>局域网</w:t>
      </w:r>
      <w:r w:rsidRPr="00D175D0">
        <w:rPr>
          <w:color w:val="FF0000"/>
        </w:rPr>
        <w:t xml:space="preserve"> </w:t>
      </w:r>
      <w:r w:rsidRPr="00D175D0">
        <w:rPr>
          <w:rFonts w:hint="eastAsia"/>
          <w:color w:val="FF0000"/>
        </w:rPr>
        <w:t>第</w:t>
      </w:r>
      <w:r w:rsidRPr="00D175D0">
        <w:rPr>
          <w:color w:val="FF0000"/>
        </w:rPr>
        <w:t>3</w:t>
      </w:r>
      <w:r w:rsidRPr="00D175D0">
        <w:rPr>
          <w:rFonts w:hint="eastAsia"/>
          <w:color w:val="FF0000"/>
        </w:rPr>
        <w:t>部分：带碰撞检测的载波侦听多址访问的访问方法和物理层规范</w:t>
      </w:r>
    </w:p>
    <w:p w:rsidR="006F1B6D" w:rsidRPr="00D175D0" w:rsidRDefault="006F1B6D" w:rsidP="00DB582F">
      <w:pPr>
        <w:pStyle w:val="afff0"/>
        <w:rPr>
          <w:color w:val="FF0000"/>
        </w:rPr>
      </w:pPr>
      <w:r w:rsidRPr="00D175D0">
        <w:rPr>
          <w:color w:val="FF0000"/>
        </w:rPr>
        <w:t>GJB 151B-2013</w:t>
      </w:r>
      <w:r w:rsidRPr="00D175D0">
        <w:rPr>
          <w:rFonts w:hint="eastAsia"/>
          <w:color w:val="FF0000"/>
        </w:rPr>
        <w:t xml:space="preserve"> 军用设备和分系统</w:t>
      </w:r>
      <w:r w:rsidRPr="00D175D0">
        <w:rPr>
          <w:color w:val="FF0000"/>
        </w:rPr>
        <w:t xml:space="preserve"> </w:t>
      </w:r>
      <w:r w:rsidRPr="00D175D0">
        <w:rPr>
          <w:rFonts w:hint="eastAsia"/>
          <w:color w:val="FF0000"/>
        </w:rPr>
        <w:t>电磁发射和敏感度要求与测量</w:t>
      </w:r>
    </w:p>
    <w:p w:rsidR="00326694" w:rsidRPr="00D175D0" w:rsidRDefault="00326694" w:rsidP="00326694">
      <w:pPr>
        <w:pStyle w:val="afff0"/>
        <w:rPr>
          <w:color w:val="FF0000"/>
        </w:rPr>
      </w:pPr>
      <w:r w:rsidRPr="00D175D0">
        <w:rPr>
          <w:rFonts w:hint="eastAsia"/>
          <w:color w:val="FF0000"/>
        </w:rPr>
        <w:t>GJB 1046 舰船搭接、接地、屏蔽、滤波及电缆的电磁兼容性要求和方法</w:t>
      </w:r>
    </w:p>
    <w:p w:rsidR="00AD21A1" w:rsidRPr="00D175D0" w:rsidRDefault="00AD21A1" w:rsidP="00471501">
      <w:pPr>
        <w:pStyle w:val="aff"/>
        <w:spacing w:before="120" w:after="120"/>
        <w:ind w:leftChars="-50" w:left="-105" w:right="-105" w:firstLineChars="49" w:firstLine="105"/>
        <w:rPr>
          <w:color w:val="FF0000"/>
        </w:rPr>
      </w:pPr>
      <w:bookmarkStart w:id="8" w:name="_Toc523901460"/>
      <w:r w:rsidRPr="00D175D0">
        <w:rPr>
          <w:rFonts w:hint="eastAsia"/>
          <w:color w:val="FF0000"/>
        </w:rPr>
        <w:t>术语和</w:t>
      </w:r>
      <w:r w:rsidR="00645AA0" w:rsidRPr="00D175D0">
        <w:rPr>
          <w:rFonts w:hint="eastAsia"/>
          <w:color w:val="FF0000"/>
        </w:rPr>
        <w:t>定义、</w:t>
      </w:r>
      <w:r w:rsidRPr="00D175D0">
        <w:rPr>
          <w:rFonts w:hint="eastAsia"/>
          <w:color w:val="FF0000"/>
        </w:rPr>
        <w:t>缩略语</w:t>
      </w:r>
      <w:bookmarkEnd w:id="8"/>
    </w:p>
    <w:p w:rsidR="00AD21A1" w:rsidRPr="00D175D0" w:rsidRDefault="00AD21A1" w:rsidP="00471501">
      <w:pPr>
        <w:pStyle w:val="aff0"/>
        <w:ind w:right="-105"/>
        <w:rPr>
          <w:color w:val="FF0000"/>
        </w:rPr>
      </w:pPr>
      <w:bookmarkStart w:id="9" w:name="_Toc523901461"/>
      <w:r w:rsidRPr="00D175D0">
        <w:rPr>
          <w:rFonts w:hint="eastAsia"/>
          <w:color w:val="FF0000"/>
        </w:rPr>
        <w:t>术语</w:t>
      </w:r>
      <w:r w:rsidR="00645AA0" w:rsidRPr="00D175D0">
        <w:rPr>
          <w:rFonts w:hint="eastAsia"/>
          <w:color w:val="FF0000"/>
        </w:rPr>
        <w:t>和定义</w:t>
      </w:r>
      <w:bookmarkEnd w:id="9"/>
    </w:p>
    <w:p w:rsidR="00AD21A1" w:rsidRPr="00D175D0" w:rsidRDefault="00AD21A1" w:rsidP="00D209B5">
      <w:pPr>
        <w:ind w:firstLineChars="200" w:firstLine="420"/>
        <w:rPr>
          <w:color w:val="FF0000"/>
        </w:rPr>
      </w:pPr>
      <w:r w:rsidRPr="00D175D0">
        <w:rPr>
          <w:color w:val="FF0000"/>
        </w:rPr>
        <w:t>GB/T 5271.9</w:t>
      </w:r>
      <w:r w:rsidRPr="00D175D0">
        <w:rPr>
          <w:rFonts w:hint="eastAsia"/>
          <w:color w:val="FF0000"/>
        </w:rPr>
        <w:t>、</w:t>
      </w:r>
      <w:r w:rsidRPr="00D175D0">
        <w:rPr>
          <w:color w:val="FF0000"/>
        </w:rPr>
        <w:t>GB/T 5271.25</w:t>
      </w:r>
      <w:r w:rsidR="00645AA0" w:rsidRPr="00D175D0">
        <w:rPr>
          <w:rFonts w:hint="eastAsia"/>
          <w:color w:val="FF0000"/>
        </w:rPr>
        <w:t>确立的以</w:t>
      </w:r>
      <w:r w:rsidRPr="00D175D0">
        <w:rPr>
          <w:rFonts w:hint="eastAsia"/>
          <w:color w:val="FF0000"/>
        </w:rPr>
        <w:t>及下列术语和定义适用于本部分。</w:t>
      </w:r>
    </w:p>
    <w:p w:rsidR="00AD21A1" w:rsidRPr="00D175D0" w:rsidRDefault="00AD21A1" w:rsidP="00AD21A1">
      <w:pPr>
        <w:pStyle w:val="aff1"/>
        <w:ind w:right="-105"/>
        <w:rPr>
          <w:color w:val="FF0000"/>
        </w:rPr>
      </w:pPr>
      <w:bookmarkStart w:id="10" w:name="_Toc425273646"/>
      <w:bookmarkStart w:id="11" w:name="_Toc428095031"/>
      <w:bookmarkStart w:id="12" w:name="_Toc445101246"/>
      <w:bookmarkStart w:id="13" w:name="_Toc445106217"/>
      <w:bookmarkStart w:id="14" w:name="_Toc445560242"/>
      <w:bookmarkStart w:id="15" w:name="_Toc445706631"/>
      <w:bookmarkStart w:id="16" w:name="_Toc446600299"/>
      <w:bookmarkStart w:id="17" w:name="_Toc448912162"/>
      <w:bookmarkStart w:id="18" w:name="_Toc449367819"/>
      <w:bookmarkStart w:id="19" w:name="_Toc450122614"/>
      <w:bookmarkStart w:id="20" w:name="_Toc450284493"/>
      <w:bookmarkStart w:id="21" w:name="_Toc450489706"/>
      <w:bookmarkStart w:id="22" w:name="_Toc450588722"/>
      <w:bookmarkStart w:id="23" w:name="_Toc445101244"/>
      <w:bookmarkStart w:id="24" w:name="_Toc445106215"/>
      <w:bookmarkStart w:id="25" w:name="_Toc445560240"/>
      <w:bookmarkStart w:id="26" w:name="_Toc445706629"/>
      <w:bookmarkStart w:id="27" w:name="_Toc446600297"/>
      <w:bookmarkStart w:id="28" w:name="_Toc448912160"/>
      <w:bookmarkEnd w:id="10"/>
      <w:bookmarkEnd w:id="11"/>
      <w:r w:rsidRPr="00D175D0">
        <w:rPr>
          <w:rFonts w:hint="eastAsia"/>
          <w:color w:val="FF0000"/>
        </w:rPr>
        <w:t>冲突</w:t>
      </w:r>
      <w:r w:rsidRPr="00D175D0">
        <w:rPr>
          <w:color w:val="FF0000"/>
        </w:rPr>
        <w:t xml:space="preserve"> collision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AD21A1" w:rsidRPr="00D175D0" w:rsidRDefault="00AD21A1" w:rsidP="00AD21A1">
      <w:pPr>
        <w:pStyle w:val="afffffffa"/>
        <w:rPr>
          <w:color w:val="FF0000"/>
        </w:rPr>
      </w:pPr>
      <w:r w:rsidRPr="00D175D0">
        <w:rPr>
          <w:rFonts w:hint="eastAsia"/>
          <w:color w:val="FF0000"/>
        </w:rPr>
        <w:t>在传输媒体上多个数据站同时发生的传输，结果形成混淆不清的数据。</w:t>
      </w:r>
    </w:p>
    <w:p w:rsidR="00AD21A1" w:rsidRPr="00D175D0" w:rsidRDefault="00AD21A1" w:rsidP="00AD21A1">
      <w:pPr>
        <w:pStyle w:val="aff1"/>
        <w:ind w:right="-105"/>
        <w:rPr>
          <w:color w:val="FF0000"/>
        </w:rPr>
      </w:pPr>
      <w:bookmarkStart w:id="29" w:name="_Toc449367820"/>
      <w:bookmarkStart w:id="30" w:name="_Toc450122615"/>
      <w:bookmarkStart w:id="31" w:name="_Toc450284494"/>
      <w:bookmarkStart w:id="32" w:name="_Toc450489707"/>
      <w:bookmarkStart w:id="33" w:name="_Toc450588723"/>
      <w:r w:rsidRPr="00D175D0">
        <w:rPr>
          <w:rFonts w:hint="eastAsia"/>
          <w:color w:val="FF0000"/>
        </w:rPr>
        <w:t>冲突强制</w:t>
      </w:r>
      <w:bookmarkEnd w:id="23"/>
      <w:bookmarkEnd w:id="24"/>
      <w:bookmarkEnd w:id="25"/>
      <w:bookmarkEnd w:id="26"/>
      <w:r w:rsidRPr="00D175D0">
        <w:rPr>
          <w:color w:val="FF0000"/>
        </w:rPr>
        <w:t xml:space="preserve"> collision enforcement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AD21A1" w:rsidRPr="00D175D0" w:rsidRDefault="00AD21A1" w:rsidP="00AD21A1">
      <w:pPr>
        <w:pStyle w:val="afffffffa"/>
        <w:rPr>
          <w:color w:val="FF0000"/>
        </w:rPr>
      </w:pPr>
      <w:r w:rsidRPr="00D175D0">
        <w:rPr>
          <w:rFonts w:hint="eastAsia"/>
          <w:color w:val="FF0000"/>
        </w:rPr>
        <w:t>数据站已检测到一个冲突后所进行的强制干扰信号的传输，以确保其他数据站都知道此冲突。</w:t>
      </w:r>
    </w:p>
    <w:p w:rsidR="00AD21A1" w:rsidRPr="00D175D0" w:rsidRDefault="00AD21A1" w:rsidP="00AD21A1">
      <w:pPr>
        <w:pStyle w:val="aff1"/>
        <w:ind w:right="-105"/>
        <w:rPr>
          <w:color w:val="FF0000"/>
        </w:rPr>
      </w:pPr>
      <w:bookmarkStart w:id="34" w:name="_Toc445101247"/>
      <w:bookmarkStart w:id="35" w:name="_Toc445106218"/>
      <w:bookmarkStart w:id="36" w:name="_Toc445560243"/>
      <w:bookmarkStart w:id="37" w:name="_Toc445706632"/>
      <w:bookmarkStart w:id="38" w:name="_Toc446600300"/>
      <w:bookmarkStart w:id="39" w:name="_Toc448912163"/>
      <w:bookmarkStart w:id="40" w:name="_Toc449367821"/>
      <w:bookmarkStart w:id="41" w:name="_Toc450122616"/>
      <w:bookmarkStart w:id="42" w:name="_Toc450284495"/>
      <w:bookmarkStart w:id="43" w:name="_Toc450489708"/>
      <w:bookmarkStart w:id="44" w:name="_Toc450588724"/>
      <w:r w:rsidRPr="00D175D0">
        <w:rPr>
          <w:rFonts w:hint="eastAsia"/>
          <w:color w:val="FF0000"/>
        </w:rPr>
        <w:t>冲突存在</w:t>
      </w:r>
      <w:r w:rsidRPr="00D175D0">
        <w:rPr>
          <w:color w:val="FF0000"/>
        </w:rPr>
        <w:t xml:space="preserve"> collision exist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AD21A1" w:rsidRPr="00D175D0" w:rsidRDefault="00AD21A1" w:rsidP="00AD21A1">
      <w:pPr>
        <w:pStyle w:val="afffffffa"/>
        <w:rPr>
          <w:color w:val="FF0000"/>
        </w:rPr>
      </w:pPr>
      <w:r w:rsidRPr="00D175D0">
        <w:rPr>
          <w:rFonts w:hint="eastAsia"/>
          <w:color w:val="FF0000"/>
        </w:rPr>
        <w:t>物理层送到</w:t>
      </w:r>
      <w:r w:rsidR="00D26D2E" w:rsidRPr="00D175D0">
        <w:rPr>
          <w:rFonts w:hint="eastAsia"/>
          <w:color w:val="FF0000"/>
        </w:rPr>
        <w:t>数据链路层内</w:t>
      </w:r>
      <w:r w:rsidRPr="00D175D0">
        <w:rPr>
          <w:rFonts w:hint="eastAsia"/>
          <w:color w:val="FF0000"/>
        </w:rPr>
        <w:t>媒体访问控制子层的一个信号，它表明多个</w:t>
      </w:r>
      <w:r w:rsidR="00274631" w:rsidRPr="00D175D0">
        <w:rPr>
          <w:rFonts w:hint="eastAsia"/>
          <w:color w:val="FF0000"/>
        </w:rPr>
        <w:t>数据</w:t>
      </w:r>
      <w:r w:rsidRPr="00D175D0">
        <w:rPr>
          <w:rFonts w:hint="eastAsia"/>
          <w:color w:val="FF0000"/>
        </w:rPr>
        <w:t>站竞争</w:t>
      </w:r>
      <w:r w:rsidR="00274631" w:rsidRPr="00D175D0">
        <w:rPr>
          <w:rFonts w:hint="eastAsia"/>
          <w:color w:val="FF0000"/>
        </w:rPr>
        <w:t>访问传输媒体</w:t>
      </w:r>
      <w:r w:rsidRPr="00D175D0">
        <w:rPr>
          <w:rFonts w:hint="eastAsia"/>
          <w:color w:val="FF0000"/>
        </w:rPr>
        <w:t>。</w:t>
      </w:r>
    </w:p>
    <w:p w:rsidR="00565554" w:rsidRPr="00D175D0" w:rsidRDefault="00565554" w:rsidP="00565554">
      <w:pPr>
        <w:pStyle w:val="aff1"/>
        <w:ind w:right="-105"/>
        <w:rPr>
          <w:color w:val="FF0000"/>
        </w:rPr>
      </w:pPr>
      <w:r w:rsidRPr="00D175D0">
        <w:rPr>
          <w:rFonts w:hint="eastAsia"/>
          <w:color w:val="FF0000"/>
        </w:rPr>
        <w:t>时</w:t>
      </w:r>
      <w:proofErr w:type="gramStart"/>
      <w:r w:rsidRPr="00D175D0">
        <w:rPr>
          <w:rFonts w:hint="eastAsia"/>
          <w:color w:val="FF0000"/>
        </w:rPr>
        <w:t>槽时间</w:t>
      </w:r>
      <w:proofErr w:type="gramEnd"/>
      <w:r w:rsidR="001D13BB" w:rsidRPr="00D175D0">
        <w:rPr>
          <w:rFonts w:hint="eastAsia"/>
          <w:color w:val="FF0000"/>
        </w:rPr>
        <w:t xml:space="preserve"> slot time</w:t>
      </w:r>
    </w:p>
    <w:p w:rsidR="00565554" w:rsidRPr="00D175D0" w:rsidRDefault="00565554" w:rsidP="00AD21A1">
      <w:pPr>
        <w:pStyle w:val="afffffffa"/>
        <w:rPr>
          <w:color w:val="FF0000"/>
        </w:rPr>
      </w:pPr>
      <w:r w:rsidRPr="00D175D0">
        <w:rPr>
          <w:rFonts w:hint="eastAsia"/>
          <w:color w:val="FF0000"/>
        </w:rPr>
        <w:t>一种与实现相关的时间单位，若冲突，它用来决定时间延迟量，此后数据站可以试图重传。</w:t>
      </w:r>
    </w:p>
    <w:p w:rsidR="007735D7" w:rsidRPr="00D175D0" w:rsidRDefault="007735D7" w:rsidP="007735D7">
      <w:pPr>
        <w:pStyle w:val="aff"/>
        <w:numPr>
          <w:ilvl w:val="1"/>
          <w:numId w:val="1"/>
        </w:numPr>
        <w:spacing w:before="120" w:after="120"/>
        <w:ind w:leftChars="-50" w:left="-105" w:right="-105"/>
        <w:rPr>
          <w:color w:val="FF0000"/>
        </w:rPr>
      </w:pPr>
      <w:bookmarkStart w:id="45" w:name="_Toc448829831"/>
      <w:bookmarkStart w:id="46" w:name="_Toc448835047"/>
      <w:bookmarkStart w:id="47" w:name="_Toc448835125"/>
      <w:bookmarkStart w:id="48" w:name="_Toc448835234"/>
      <w:bookmarkStart w:id="49" w:name="_Toc450648109"/>
      <w:bookmarkStart w:id="50" w:name="_Toc451351668"/>
      <w:bookmarkStart w:id="51" w:name="_Toc454266626"/>
      <w:bookmarkStart w:id="52" w:name="_Toc461390292"/>
      <w:bookmarkStart w:id="53" w:name="mbookmark10"/>
      <w:bookmarkEnd w:id="4"/>
      <w:r w:rsidRPr="00D175D0">
        <w:rPr>
          <w:rFonts w:hint="eastAsia"/>
          <w:color w:val="FF0000"/>
        </w:rPr>
        <w:t>A类接口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7735D7" w:rsidRPr="00D175D0" w:rsidRDefault="007735D7" w:rsidP="007735D7">
      <w:pPr>
        <w:pStyle w:val="aff0"/>
        <w:numPr>
          <w:ilvl w:val="2"/>
          <w:numId w:val="1"/>
        </w:numPr>
        <w:ind w:leftChars="-50" w:left="-105" w:right="-105" w:firstLine="428"/>
        <w:rPr>
          <w:color w:val="FF0000"/>
        </w:rPr>
      </w:pPr>
      <w:bookmarkStart w:id="54" w:name="_Toc437691602"/>
      <w:bookmarkStart w:id="55" w:name="_Toc444848118"/>
      <w:bookmarkStart w:id="56" w:name="_Toc448829832"/>
      <w:bookmarkStart w:id="57" w:name="_Toc448835048"/>
      <w:bookmarkStart w:id="58" w:name="_Toc448835126"/>
      <w:bookmarkStart w:id="59" w:name="_Toc448835235"/>
      <w:bookmarkStart w:id="60" w:name="_Toc450648110"/>
      <w:bookmarkStart w:id="61" w:name="_Toc451351669"/>
      <w:bookmarkStart w:id="62" w:name="_Toc454266627"/>
      <w:bookmarkStart w:id="63" w:name="_Toc461390293"/>
      <w:r w:rsidRPr="00D175D0">
        <w:rPr>
          <w:rFonts w:hint="eastAsia"/>
          <w:color w:val="FF0000"/>
        </w:rPr>
        <w:t>电气特性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735D7" w:rsidRPr="00D175D0" w:rsidRDefault="007735D7" w:rsidP="007735D7">
      <w:pPr>
        <w:pStyle w:val="aff1"/>
        <w:numPr>
          <w:ilvl w:val="3"/>
          <w:numId w:val="1"/>
        </w:numPr>
        <w:ind w:leftChars="-50" w:left="-105" w:right="-105"/>
        <w:rPr>
          <w:color w:val="FF0000"/>
        </w:rPr>
      </w:pPr>
      <w:bookmarkStart w:id="64" w:name="_Toc448829833"/>
      <w:bookmarkStart w:id="65" w:name="_Toc448835049"/>
      <w:bookmarkStart w:id="66" w:name="_Toc448835127"/>
      <w:bookmarkStart w:id="67" w:name="_Toc448835236"/>
      <w:bookmarkStart w:id="68" w:name="_Toc450648111"/>
      <w:bookmarkStart w:id="69" w:name="_Toc451351670"/>
      <w:r w:rsidRPr="00D175D0">
        <w:rPr>
          <w:rFonts w:hint="eastAsia"/>
          <w:color w:val="FF0000"/>
        </w:rPr>
        <w:t>组成</w:t>
      </w:r>
      <w:bookmarkEnd w:id="64"/>
      <w:bookmarkEnd w:id="65"/>
      <w:bookmarkEnd w:id="66"/>
      <w:bookmarkEnd w:id="67"/>
      <w:bookmarkEnd w:id="68"/>
      <w:bookmarkEnd w:id="69"/>
    </w:p>
    <w:p w:rsidR="007735D7" w:rsidRPr="00D175D0" w:rsidRDefault="007735D7" w:rsidP="007735D7">
      <w:pPr>
        <w:pStyle w:val="afff0"/>
        <w:rPr>
          <w:color w:val="FF0000"/>
        </w:rPr>
      </w:pPr>
      <w:r w:rsidRPr="00D175D0">
        <w:rPr>
          <w:rFonts w:hint="eastAsia"/>
          <w:color w:val="FF0000"/>
        </w:rPr>
        <w:t>A类接口电路由发送器（G）、接收器（R）和互连电缆组成，对于数据信号、控制信号或定时信号均适用。如图1所示。</w:t>
      </w:r>
    </w:p>
    <w:p w:rsidR="007735D7" w:rsidRPr="00D175D0" w:rsidRDefault="007735D7" w:rsidP="007735D7">
      <w:pPr>
        <w:pStyle w:val="afff0"/>
        <w:ind w:firstLine="420"/>
        <w:jc w:val="center"/>
        <w:rPr>
          <w:color w:val="FF0000"/>
        </w:rPr>
      </w:pPr>
      <w:r w:rsidRPr="00D175D0">
        <w:rPr>
          <w:color w:val="FF0000"/>
        </w:rPr>
        <w:object w:dxaOrig="7559" w:dyaOrig="4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36.9pt" o:ole="">
            <v:imagedata r:id="rId8" o:title=""/>
          </v:shape>
          <o:OLEObject Type="Embed" ProgID="Visio.Drawing.11" ShapeID="_x0000_i1025" DrawAspect="Content" ObjectID="_1607102214" r:id="rId9"/>
        </w:object>
      </w:r>
    </w:p>
    <w:p w:rsidR="007735D7" w:rsidRPr="00D175D0" w:rsidRDefault="007735D7" w:rsidP="007735D7">
      <w:pPr>
        <w:pStyle w:val="af4"/>
        <w:ind w:left="564" w:hanging="144"/>
        <w:rPr>
          <w:color w:val="FF0000"/>
        </w:rPr>
      </w:pPr>
      <w:r w:rsidRPr="00D175D0">
        <w:rPr>
          <w:rFonts w:hint="eastAsia"/>
          <w:color w:val="FF0000"/>
        </w:rPr>
        <w:t>A类接口电路</w:t>
      </w:r>
    </w:p>
    <w:p w:rsidR="00221EEF" w:rsidRPr="00D175D0" w:rsidRDefault="00AA495B" w:rsidP="00221EEF">
      <w:pPr>
        <w:jc w:val="center"/>
        <w:rPr>
          <w:noProof/>
          <w:color w:val="FF0000"/>
        </w:rPr>
      </w:pPr>
      <w:r w:rsidRPr="00D175D0">
        <w:rPr>
          <w:noProof/>
          <w:color w:val="FF0000"/>
        </w:rPr>
        <w:drawing>
          <wp:inline distT="0" distB="0" distL="0" distR="0">
            <wp:extent cx="1856105" cy="8890"/>
            <wp:effectExtent l="0" t="0" r="0" b="0"/>
            <wp:docPr id="2" name="图片 3" descr="说明: end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end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3"/>
    </w:p>
    <w:p w:rsidR="00503B88" w:rsidRPr="00D175D0" w:rsidRDefault="00503B88" w:rsidP="00221EEF">
      <w:pPr>
        <w:jc w:val="center"/>
        <w:rPr>
          <w:color w:val="FF0000"/>
        </w:rPr>
      </w:pPr>
    </w:p>
    <w:p w:rsidR="00503B88" w:rsidRPr="00D175D0" w:rsidRDefault="00503B88" w:rsidP="00221EEF">
      <w:pPr>
        <w:jc w:val="center"/>
        <w:rPr>
          <w:color w:val="FF0000"/>
        </w:rPr>
      </w:pPr>
      <w:proofErr w:type="spellStart"/>
      <w:r w:rsidRPr="00D175D0">
        <w:rPr>
          <w:rFonts w:hint="eastAsia"/>
          <w:color w:val="FF0000"/>
        </w:rPr>
        <w:t>a</w:t>
      </w:r>
      <w:r w:rsidRPr="00D175D0">
        <w:rPr>
          <w:color w:val="FF0000"/>
        </w:rPr>
        <w:t>sdfasdfasdfasdfasdfasdf</w:t>
      </w:r>
      <w:proofErr w:type="spellEnd"/>
    </w:p>
    <w:sectPr w:rsidR="00503B88" w:rsidRPr="00D175D0" w:rsidSect="00D275C8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871" w:right="1134" w:bottom="1417" w:left="1417" w:header="1417" w:footer="1077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573" w:rsidRDefault="00572573">
      <w:r>
        <w:separator/>
      </w:r>
    </w:p>
  </w:endnote>
  <w:endnote w:type="continuationSeparator" w:id="0">
    <w:p w:rsidR="00572573" w:rsidRDefault="0057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F75" w:rsidRDefault="008A4F75" w:rsidP="00D275C8">
    <w:pPr>
      <w:pStyle w:val="affffff7"/>
      <w:framePr w:wrap="around" w:vAnchor="text" w:hAnchor="margin" w:xAlign="outside" w:y="1"/>
      <w:rPr>
        <w:rStyle w:val="affffff8"/>
      </w:rPr>
    </w:pPr>
    <w:r>
      <w:rPr>
        <w:rStyle w:val="affffff8"/>
      </w:rPr>
      <w:fldChar w:fldCharType="begin"/>
    </w:r>
    <w:r>
      <w:rPr>
        <w:rStyle w:val="affffff8"/>
      </w:rPr>
      <w:instrText xml:space="preserve">PAGE  </w:instrText>
    </w:r>
    <w:r>
      <w:rPr>
        <w:rStyle w:val="affffff8"/>
      </w:rPr>
      <w:fldChar w:fldCharType="separate"/>
    </w:r>
    <w:r w:rsidR="00661C3A">
      <w:rPr>
        <w:rStyle w:val="affffff8"/>
        <w:noProof/>
      </w:rPr>
      <w:t>36</w:t>
    </w:r>
    <w:r>
      <w:rPr>
        <w:rStyle w:val="affffff8"/>
      </w:rPr>
      <w:fldChar w:fldCharType="end"/>
    </w:r>
  </w:p>
  <w:p w:rsidR="008A4F75" w:rsidRDefault="008A4F75" w:rsidP="00D275C8">
    <w:pPr>
      <w:pStyle w:val="affffff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F75" w:rsidRDefault="008A4F75" w:rsidP="00D275C8">
    <w:pPr>
      <w:pStyle w:val="affffff7"/>
      <w:framePr w:wrap="around" w:vAnchor="text" w:hAnchor="margin" w:xAlign="outside" w:y="1"/>
      <w:rPr>
        <w:rStyle w:val="affffff8"/>
      </w:rPr>
    </w:pPr>
    <w:r>
      <w:rPr>
        <w:rStyle w:val="affffff8"/>
      </w:rPr>
      <w:fldChar w:fldCharType="begin"/>
    </w:r>
    <w:r>
      <w:rPr>
        <w:rStyle w:val="affffff8"/>
      </w:rPr>
      <w:instrText xml:space="preserve">PAGE  </w:instrText>
    </w:r>
    <w:r>
      <w:rPr>
        <w:rStyle w:val="affffff8"/>
      </w:rPr>
      <w:fldChar w:fldCharType="separate"/>
    </w:r>
    <w:r w:rsidR="00661C3A">
      <w:rPr>
        <w:rStyle w:val="affffff8"/>
        <w:noProof/>
      </w:rPr>
      <w:t>35</w:t>
    </w:r>
    <w:r>
      <w:rPr>
        <w:rStyle w:val="affffff8"/>
      </w:rPr>
      <w:fldChar w:fldCharType="end"/>
    </w:r>
  </w:p>
  <w:p w:rsidR="008A4F75" w:rsidRDefault="008A4F75" w:rsidP="00D275C8">
    <w:pPr>
      <w:pStyle w:val="afffe"/>
      <w:ind w:right="360" w:firstLine="360"/>
      <w:rPr>
        <w:rStyle w:val="afffff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573" w:rsidRDefault="00572573">
      <w:r>
        <w:separator/>
      </w:r>
    </w:p>
  </w:footnote>
  <w:footnote w:type="continuationSeparator" w:id="0">
    <w:p w:rsidR="00572573" w:rsidRDefault="00572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F75" w:rsidRDefault="008A4F75" w:rsidP="00D275C8">
    <w:pPr>
      <w:pStyle w:val="affff0"/>
    </w:pPr>
    <w:r>
      <w:t>GJB 1446.6</w:t>
    </w:r>
    <w:r>
      <w:rPr>
        <w:rFonts w:hint="eastAsia"/>
      </w:rPr>
      <w:t>A</w:t>
    </w:r>
    <w:r>
      <w:t>—</w:t>
    </w:r>
    <w:r>
      <w:t>201</w:t>
    </w:r>
    <w:r>
      <w:t>×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F75" w:rsidRDefault="008A4F75" w:rsidP="00D275C8">
    <w:pPr>
      <w:pStyle w:val="affff"/>
    </w:pPr>
    <w:r>
      <w:t>GJB 1446.6</w:t>
    </w:r>
    <w:r>
      <w:rPr>
        <w:rFonts w:hint="eastAsia"/>
      </w:rPr>
      <w:t>A</w:t>
    </w:r>
    <w:r>
      <w:t>—</w:t>
    </w:r>
    <w:r>
      <w:t>201</w:t>
    </w:r>
    <w:r>
      <w:t>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558895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8A66CC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02E474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E32058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6402EC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CAF9C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FB6A1C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73A219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972A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56220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837933"/>
    <w:multiLevelType w:val="hybridMultilevel"/>
    <w:tmpl w:val="F44806FA"/>
    <w:lvl w:ilvl="0" w:tplc="BC46801A">
      <w:start w:val="1"/>
      <w:numFmt w:val="decimal"/>
      <w:pStyle w:val="a"/>
      <w:lvlText w:val="[%1]"/>
      <w:lvlJc w:val="left"/>
      <w:pPr>
        <w:tabs>
          <w:tab w:val="num" w:pos="648"/>
        </w:tabs>
        <w:ind w:left="648" w:hanging="64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40A15CD"/>
    <w:multiLevelType w:val="multilevel"/>
    <w:tmpl w:val="6624FF9A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4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AE367E9"/>
    <w:multiLevelType w:val="multilevel"/>
    <w:tmpl w:val="68FAB4E2"/>
    <w:lvl w:ilvl="0">
      <w:start w:val="1"/>
      <w:numFmt w:val="none"/>
      <w:pStyle w:val="a5"/>
      <w:suff w:val="nothing"/>
      <w:lvlText w:val="%1示例："/>
      <w:lvlJc w:val="left"/>
      <w:pPr>
        <w:ind w:firstLine="363"/>
      </w:pPr>
      <w:rPr>
        <w:rFonts w:ascii="黑体" w:eastAsia="黑体" w:cs="Times New Roman" w:hint="eastAsia"/>
        <w:b w:val="0"/>
        <w:bCs w:val="0"/>
        <w:i w:val="0"/>
        <w:iCs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firstLine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firstLine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firstLine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firstLine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firstLine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firstLine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firstLine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firstLine="363"/>
      </w:pPr>
      <w:rPr>
        <w:rFonts w:cs="Times New Roman" w:hint="eastAsia"/>
      </w:rPr>
    </w:lvl>
  </w:abstractNum>
  <w:abstractNum w:abstractNumId="13" w15:restartNumberingAfterBreak="0">
    <w:nsid w:val="11715B66"/>
    <w:multiLevelType w:val="singleLevel"/>
    <w:tmpl w:val="04090001"/>
    <w:lvl w:ilvl="0">
      <w:start w:val="1"/>
      <w:numFmt w:val="bullet"/>
      <w:pStyle w:val="c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12335743"/>
    <w:multiLevelType w:val="singleLevel"/>
    <w:tmpl w:val="9BD0F9BE"/>
    <w:lvl w:ilvl="0">
      <w:start w:val="1"/>
      <w:numFmt w:val="decimal"/>
      <w:pStyle w:val="1"/>
      <w:lvlText w:val="%1)"/>
      <w:lvlJc w:val="left"/>
      <w:pPr>
        <w:tabs>
          <w:tab w:val="num" w:pos="1200"/>
        </w:tabs>
        <w:ind w:left="12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effect w:val="none"/>
        <w:vertAlign w:val="baseline"/>
      </w:rPr>
    </w:lvl>
  </w:abstractNum>
  <w:abstractNum w:abstractNumId="15" w15:restartNumberingAfterBreak="0">
    <w:nsid w:val="12B13299"/>
    <w:multiLevelType w:val="singleLevel"/>
    <w:tmpl w:val="04090001"/>
    <w:lvl w:ilvl="0">
      <w:start w:val="1"/>
      <w:numFmt w:val="bullet"/>
      <w:pStyle w:val="a6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1ADD4759"/>
    <w:multiLevelType w:val="multilevel"/>
    <w:tmpl w:val="1578E790"/>
    <w:styleLink w:val="10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EAA1992"/>
    <w:multiLevelType w:val="multilevel"/>
    <w:tmpl w:val="F2624BC2"/>
    <w:lvl w:ilvl="0">
      <w:start w:val="1"/>
      <w:numFmt w:val="none"/>
      <w:pStyle w:val="a7"/>
      <w:suff w:val="nothing"/>
      <w:lvlText w:val="——"/>
      <w:lvlJc w:val="left"/>
      <w:pPr>
        <w:ind w:left="794" w:hanging="397"/>
      </w:pPr>
      <w:rPr>
        <w:rFonts w:ascii="黑体" w:eastAsia="黑体" w:hAnsi="Times New Roman" w:hint="eastAsia"/>
        <w:b w:val="0"/>
        <w:i w:val="0"/>
        <w:spacing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397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39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39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397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397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397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791"/>
        </w:tabs>
        <w:ind w:left="479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99"/>
        </w:tabs>
        <w:ind w:left="5499" w:hanging="1700"/>
      </w:pPr>
      <w:rPr>
        <w:rFonts w:hint="eastAsia"/>
      </w:rPr>
    </w:lvl>
  </w:abstractNum>
  <w:abstractNum w:abstractNumId="18" w15:restartNumberingAfterBreak="0">
    <w:nsid w:val="2A302181"/>
    <w:multiLevelType w:val="singleLevel"/>
    <w:tmpl w:val="0409000B"/>
    <w:lvl w:ilvl="0">
      <w:start w:val="1"/>
      <w:numFmt w:val="bullet"/>
      <w:pStyle w:val="a8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2A5B275A"/>
    <w:multiLevelType w:val="singleLevel"/>
    <w:tmpl w:val="04090001"/>
    <w:lvl w:ilvl="0">
      <w:start w:val="1"/>
      <w:numFmt w:val="bullet"/>
      <w:pStyle w:val="a9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2BFF0E95"/>
    <w:multiLevelType w:val="singleLevel"/>
    <w:tmpl w:val="04090001"/>
    <w:lvl w:ilvl="0">
      <w:start w:val="1"/>
      <w:numFmt w:val="bullet"/>
      <w:pStyle w:val="a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2ED1417B"/>
    <w:multiLevelType w:val="singleLevel"/>
    <w:tmpl w:val="04090001"/>
    <w:lvl w:ilvl="0">
      <w:start w:val="1"/>
      <w:numFmt w:val="bullet"/>
      <w:pStyle w:val="ab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407E65F9"/>
    <w:multiLevelType w:val="hybridMultilevel"/>
    <w:tmpl w:val="E4F6786A"/>
    <w:lvl w:ilvl="0" w:tplc="88C8C726">
      <w:start w:val="1"/>
      <w:numFmt w:val="none"/>
      <w:pStyle w:val="ac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8ECC9644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3B42DF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3DD0C4C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254652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7D2FCA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CFA2A6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2C0C506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B2EF51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3C35667"/>
    <w:multiLevelType w:val="singleLevel"/>
    <w:tmpl w:val="04090001"/>
    <w:lvl w:ilvl="0">
      <w:start w:val="1"/>
      <w:numFmt w:val="bullet"/>
      <w:pStyle w:val="ad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44C50F90"/>
    <w:multiLevelType w:val="multilevel"/>
    <w:tmpl w:val="E370C4E4"/>
    <w:lvl w:ilvl="0">
      <w:start w:val="1"/>
      <w:numFmt w:val="lowerLetter"/>
      <w:lvlRestart w:val="0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cs="Times New Roman" w:hint="eastAsia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pStyle w:val="ae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cs="Times New Roman" w:hint="eastAsia"/>
        <w:b w:val="0"/>
        <w:bCs w:val="0"/>
        <w:i w:val="0"/>
        <w:iCs w:val="0"/>
        <w:sz w:val="20"/>
        <w:szCs w:val="20"/>
      </w:rPr>
    </w:lvl>
    <w:lvl w:ilvl="2">
      <w:start w:val="1"/>
      <w:numFmt w:val="decimal"/>
      <w:pStyle w:val="af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cs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  <w:rPr>
        <w:rFonts w:cs="Times New Roman" w:hint="eastAsia"/>
      </w:rPr>
    </w:lvl>
  </w:abstractNum>
  <w:abstractNum w:abstractNumId="25" w15:restartNumberingAfterBreak="0">
    <w:nsid w:val="496E4D7B"/>
    <w:multiLevelType w:val="hybridMultilevel"/>
    <w:tmpl w:val="DAA0C0F2"/>
    <w:lvl w:ilvl="0" w:tplc="ED3CBA74">
      <w:start w:val="1"/>
      <w:numFmt w:val="none"/>
      <w:pStyle w:val="af0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A4A00F3C" w:tentative="1">
      <w:start w:val="1"/>
      <w:numFmt w:val="lowerLetter"/>
      <w:pStyle w:val="af1"/>
      <w:lvlText w:val="%2)"/>
      <w:lvlJc w:val="left"/>
      <w:pPr>
        <w:tabs>
          <w:tab w:val="num" w:pos="840"/>
        </w:tabs>
        <w:ind w:left="840" w:hanging="420"/>
      </w:pPr>
    </w:lvl>
    <w:lvl w:ilvl="2" w:tplc="CA189D5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D14264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2789C2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2D650B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37E594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004B42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36A9DF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4632751"/>
    <w:multiLevelType w:val="multilevel"/>
    <w:tmpl w:val="C0609A90"/>
    <w:lvl w:ilvl="0">
      <w:start w:val="1"/>
      <w:numFmt w:val="none"/>
      <w:pStyle w:val="af2"/>
      <w:suff w:val="nothing"/>
      <w:lvlText w:val="——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pacing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982"/>
        </w:tabs>
        <w:ind w:left="598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90"/>
        </w:tabs>
        <w:ind w:left="6690" w:hanging="1700"/>
      </w:pPr>
      <w:rPr>
        <w:rFonts w:hint="eastAsia"/>
      </w:rPr>
    </w:lvl>
  </w:abstractNum>
  <w:abstractNum w:abstractNumId="27" w15:restartNumberingAfterBreak="0">
    <w:nsid w:val="551313D7"/>
    <w:multiLevelType w:val="multilevel"/>
    <w:tmpl w:val="1578E790"/>
    <w:styleLink w:val="af3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57C2AF5"/>
    <w:multiLevelType w:val="multilevel"/>
    <w:tmpl w:val="A794529E"/>
    <w:lvl w:ilvl="0">
      <w:start w:val="1"/>
      <w:numFmt w:val="decimal"/>
      <w:pStyle w:val="af4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olor w:val="auto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9" w15:restartNumberingAfterBreak="0">
    <w:nsid w:val="5DA71EAE"/>
    <w:multiLevelType w:val="hybridMultilevel"/>
    <w:tmpl w:val="E9ECCAF4"/>
    <w:lvl w:ilvl="0" w:tplc="FFFFFFFF">
      <w:start w:val="1"/>
      <w:numFmt w:val="lowerLetter"/>
      <w:pStyle w:val="af5"/>
      <w:lvlText w:val="%1)"/>
      <w:lvlJc w:val="left"/>
      <w:pPr>
        <w:tabs>
          <w:tab w:val="num" w:pos="743"/>
        </w:tabs>
        <w:ind w:left="743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effect w:val="none"/>
        <w:vertAlign w:val="baseline"/>
      </w:rPr>
    </w:lvl>
    <w:lvl w:ilvl="1" w:tplc="FFFFFFFF">
      <w:start w:val="1"/>
      <w:numFmt w:val="lowerLetter"/>
      <w:lvlText w:val="%2)"/>
      <w:lvlJc w:val="left"/>
      <w:pPr>
        <w:tabs>
          <w:tab w:val="num" w:pos="1163"/>
        </w:tabs>
        <w:ind w:left="1163" w:hanging="42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583"/>
        </w:tabs>
        <w:ind w:left="1583" w:hanging="42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003"/>
        </w:tabs>
        <w:ind w:left="2003" w:hanging="420"/>
      </w:pPr>
      <w:rPr>
        <w:rFonts w:cs="Times New Roman"/>
      </w:rPr>
    </w:lvl>
    <w:lvl w:ilvl="4" w:tplc="FFFFFFFF">
      <w:start w:val="1"/>
      <w:numFmt w:val="lowerLetter"/>
      <w:lvlText w:val="%5)"/>
      <w:lvlJc w:val="left"/>
      <w:pPr>
        <w:tabs>
          <w:tab w:val="num" w:pos="2423"/>
        </w:tabs>
        <w:ind w:left="2423" w:hanging="42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2843"/>
        </w:tabs>
        <w:ind w:left="2843" w:hanging="42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3263"/>
        </w:tabs>
        <w:ind w:left="3263" w:hanging="420"/>
      </w:pPr>
      <w:rPr>
        <w:rFonts w:cs="Times New Roman"/>
      </w:rPr>
    </w:lvl>
    <w:lvl w:ilvl="7" w:tplc="FFFFFFFF">
      <w:start w:val="1"/>
      <w:numFmt w:val="lowerLetter"/>
      <w:lvlText w:val="%8)"/>
      <w:lvlJc w:val="left"/>
      <w:pPr>
        <w:tabs>
          <w:tab w:val="num" w:pos="3683"/>
        </w:tabs>
        <w:ind w:left="3683" w:hanging="42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4103"/>
        </w:tabs>
        <w:ind w:left="4103" w:hanging="420"/>
      </w:pPr>
      <w:rPr>
        <w:rFonts w:cs="Times New Roman"/>
      </w:rPr>
    </w:lvl>
  </w:abstractNum>
  <w:abstractNum w:abstractNumId="30" w15:restartNumberingAfterBreak="0">
    <w:nsid w:val="646260FA"/>
    <w:multiLevelType w:val="multilevel"/>
    <w:tmpl w:val="1578E790"/>
    <w:lvl w:ilvl="0">
      <w:start w:val="1"/>
      <w:numFmt w:val="decimal"/>
      <w:pStyle w:val="af6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57D3FBC"/>
    <w:multiLevelType w:val="multilevel"/>
    <w:tmpl w:val="025CF6F2"/>
    <w:lvl w:ilvl="0">
      <w:start w:val="1"/>
      <w:numFmt w:val="upperLetter"/>
      <w:pStyle w:val="af7"/>
      <w:suff w:val="nothing"/>
      <w:lvlText w:val="附 录 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f8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9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a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b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c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d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CEA2025"/>
    <w:multiLevelType w:val="multilevel"/>
    <w:tmpl w:val="89562604"/>
    <w:lvl w:ilvl="0">
      <w:start w:val="1"/>
      <w:numFmt w:val="none"/>
      <w:pStyle w:val="af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f"/>
      <w:suff w:val="nothing"/>
      <w:lvlText w:val="%1%2　"/>
      <w:lvlJc w:val="left"/>
      <w:pPr>
        <w:ind w:left="709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ff0"/>
      <w:suff w:val="nothing"/>
      <w:lvlText w:val="%1%2.%3　"/>
      <w:lvlJc w:val="left"/>
      <w:pPr>
        <w:ind w:left="1559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f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f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f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f4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3" w15:restartNumberingAfterBreak="0">
    <w:nsid w:val="6DBF04F4"/>
    <w:multiLevelType w:val="hybridMultilevel"/>
    <w:tmpl w:val="52D0588C"/>
    <w:lvl w:ilvl="0" w:tplc="302207D8">
      <w:start w:val="1"/>
      <w:numFmt w:val="none"/>
      <w:pStyle w:val="aff5"/>
      <w:lvlText w:val="%1注："/>
      <w:lvlJc w:val="left"/>
      <w:pPr>
        <w:tabs>
          <w:tab w:val="num" w:pos="1140"/>
        </w:tabs>
        <w:ind w:left="0" w:firstLine="420"/>
      </w:pPr>
      <w:rPr>
        <w:rFonts w:ascii="宋体" w:eastAsia="宋体" w:hAnsi="Times New Roman" w:hint="eastAsia"/>
        <w:b w:val="0"/>
        <w:i w:val="0"/>
        <w:sz w:val="18"/>
      </w:rPr>
    </w:lvl>
    <w:lvl w:ilvl="1" w:tplc="941ED26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D2C97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A6A650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B1C27D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07AA19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6E0507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CE4D9C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0DCA17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6933334"/>
    <w:multiLevelType w:val="hybridMultilevel"/>
    <w:tmpl w:val="AAE83670"/>
    <w:lvl w:ilvl="0" w:tplc="F1247F7C">
      <w:start w:val="1"/>
      <w:numFmt w:val="none"/>
      <w:pStyle w:val="aff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4F44447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6C24CA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6A6C12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9C0167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230A71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BF66B4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D9A10D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A08F11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6B557CD"/>
    <w:multiLevelType w:val="singleLevel"/>
    <w:tmpl w:val="8DE05658"/>
    <w:lvl w:ilvl="0">
      <w:start w:val="1"/>
      <w:numFmt w:val="lowerLetter"/>
      <w:pStyle w:val="11"/>
      <w:lvlText w:val="——"/>
      <w:lvlJc w:val="left"/>
      <w:pPr>
        <w:tabs>
          <w:tab w:val="num" w:pos="1300"/>
        </w:tabs>
        <w:ind w:left="1300" w:hanging="500"/>
      </w:pPr>
      <w:rPr>
        <w:rFonts w:cs="Times New Roman"/>
      </w:rPr>
    </w:lvl>
  </w:abstractNum>
  <w:abstractNum w:abstractNumId="36" w15:restartNumberingAfterBreak="0">
    <w:nsid w:val="7DA32093"/>
    <w:multiLevelType w:val="hybridMultilevel"/>
    <w:tmpl w:val="79809980"/>
    <w:lvl w:ilvl="0" w:tplc="42A4E358">
      <w:start w:val="1"/>
      <w:numFmt w:val="none"/>
      <w:pStyle w:val="aff7"/>
      <w:lvlText w:val="%1示例："/>
      <w:lvlJc w:val="left"/>
      <w:pPr>
        <w:tabs>
          <w:tab w:val="num" w:pos="1095"/>
        </w:tabs>
        <w:ind w:left="-505" w:firstLine="880"/>
      </w:pPr>
      <w:rPr>
        <w:rFonts w:ascii="宋体" w:eastAsia="宋体" w:hAnsi="Times New Roman" w:hint="eastAsia"/>
        <w:b w:val="0"/>
        <w:i w:val="0"/>
        <w:sz w:val="18"/>
      </w:rPr>
    </w:lvl>
    <w:lvl w:ilvl="1" w:tplc="65248CD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6CE844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A58F3A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490C88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800E7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71445A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0FA900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9D2EB2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F8C6BED"/>
    <w:multiLevelType w:val="multilevel"/>
    <w:tmpl w:val="A95EEC5E"/>
    <w:lvl w:ilvl="0">
      <w:start w:val="1"/>
      <w:numFmt w:val="upperLetter"/>
      <w:suff w:val="nothing"/>
      <w:lvlText w:val="附 录 %1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effect w:val="none"/>
        <w:vertAlign w:val="baseline"/>
      </w:rPr>
    </w:lvl>
    <w:lvl w:ilvl="1">
      <w:start w:val="1"/>
      <w:numFmt w:val="decimal"/>
      <w:pStyle w:val="aff8"/>
      <w:suff w:val="nothing"/>
      <w:lvlText w:val="表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num w:numId="1">
    <w:abstractNumId w:val="32"/>
  </w:num>
  <w:num w:numId="2">
    <w:abstractNumId w:val="33"/>
  </w:num>
  <w:num w:numId="3">
    <w:abstractNumId w:val="25"/>
  </w:num>
  <w:num w:numId="4">
    <w:abstractNumId w:val="32"/>
  </w:num>
  <w:num w:numId="5">
    <w:abstractNumId w:val="11"/>
  </w:num>
  <w:num w:numId="6">
    <w:abstractNumId w:val="31"/>
  </w:num>
  <w:num w:numId="7">
    <w:abstractNumId w:val="31"/>
  </w:num>
  <w:num w:numId="8">
    <w:abstractNumId w:val="31"/>
  </w:num>
  <w:num w:numId="9">
    <w:abstractNumId w:val="31"/>
  </w:num>
  <w:num w:numId="10">
    <w:abstractNumId w:val="31"/>
  </w:num>
  <w:num w:numId="11">
    <w:abstractNumId w:val="34"/>
  </w:num>
  <w:num w:numId="12">
    <w:abstractNumId w:val="26"/>
  </w:num>
  <w:num w:numId="13">
    <w:abstractNumId w:val="32"/>
  </w:num>
  <w:num w:numId="14">
    <w:abstractNumId w:val="11"/>
  </w:num>
  <w:num w:numId="15">
    <w:abstractNumId w:val="32"/>
  </w:num>
  <w:num w:numId="16">
    <w:abstractNumId w:val="11"/>
  </w:num>
  <w:num w:numId="17">
    <w:abstractNumId w:val="32"/>
  </w:num>
  <w:num w:numId="18">
    <w:abstractNumId w:val="11"/>
  </w:num>
  <w:num w:numId="19">
    <w:abstractNumId w:val="32"/>
  </w:num>
  <w:num w:numId="20">
    <w:abstractNumId w:val="11"/>
  </w:num>
  <w:num w:numId="21">
    <w:abstractNumId w:val="32"/>
  </w:num>
  <w:num w:numId="22">
    <w:abstractNumId w:val="31"/>
  </w:num>
  <w:num w:numId="23">
    <w:abstractNumId w:val="34"/>
  </w:num>
  <w:num w:numId="24">
    <w:abstractNumId w:val="22"/>
  </w:num>
  <w:num w:numId="25">
    <w:abstractNumId w:val="17"/>
  </w:num>
  <w:num w:numId="26">
    <w:abstractNumId w:val="26"/>
  </w:num>
  <w:num w:numId="27">
    <w:abstractNumId w:val="25"/>
  </w:num>
  <w:num w:numId="28">
    <w:abstractNumId w:val="28"/>
  </w:num>
  <w:num w:numId="29">
    <w:abstractNumId w:val="30"/>
  </w:num>
  <w:num w:numId="30">
    <w:abstractNumId w:val="33"/>
  </w:num>
  <w:num w:numId="31">
    <w:abstractNumId w:val="36"/>
  </w:num>
  <w:num w:numId="32">
    <w:abstractNumId w:val="10"/>
  </w:num>
  <w:num w:numId="33">
    <w:abstractNumId w:val="20"/>
  </w:num>
  <w:num w:numId="34">
    <w:abstractNumId w:val="29"/>
  </w:num>
  <w:num w:numId="35">
    <w:abstractNumId w:val="37"/>
  </w:num>
  <w:num w:numId="36">
    <w:abstractNumId w:val="19"/>
  </w:num>
  <w:num w:numId="37">
    <w:abstractNumId w:val="18"/>
  </w:num>
  <w:num w:numId="38">
    <w:abstractNumId w:val="15"/>
  </w:num>
  <w:num w:numId="39">
    <w:abstractNumId w:val="13"/>
  </w:num>
  <w:num w:numId="40">
    <w:abstractNumId w:val="21"/>
  </w:num>
  <w:num w:numId="41">
    <w:abstractNumId w:val="23"/>
  </w:num>
  <w:num w:numId="42">
    <w:abstractNumId w:val="24"/>
  </w:num>
  <w:num w:numId="43">
    <w:abstractNumId w:val="12"/>
  </w:num>
  <w:num w:numId="44">
    <w:abstractNumId w:val="35"/>
  </w:num>
  <w:num w:numId="45">
    <w:abstractNumId w:val="14"/>
  </w:num>
  <w:num w:numId="46">
    <w:abstractNumId w:val="16"/>
  </w:num>
  <w:num w:numId="47">
    <w:abstractNumId w:val="27"/>
  </w:num>
  <w:num w:numId="48">
    <w:abstractNumId w:val="8"/>
  </w:num>
  <w:num w:numId="49">
    <w:abstractNumId w:val="3"/>
  </w:num>
  <w:num w:numId="50">
    <w:abstractNumId w:val="2"/>
  </w:num>
  <w:num w:numId="51">
    <w:abstractNumId w:val="1"/>
  </w:num>
  <w:num w:numId="52">
    <w:abstractNumId w:val="0"/>
  </w:num>
  <w:num w:numId="53">
    <w:abstractNumId w:val="9"/>
  </w:num>
  <w:num w:numId="54">
    <w:abstractNumId w:val="7"/>
  </w:num>
  <w:num w:numId="55">
    <w:abstractNumId w:val="6"/>
  </w:num>
  <w:num w:numId="56">
    <w:abstractNumId w:val="5"/>
  </w:num>
  <w:num w:numId="57">
    <w:abstractNumId w:val="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FE"/>
    <w:rsid w:val="00003481"/>
    <w:rsid w:val="0000462A"/>
    <w:rsid w:val="000066C4"/>
    <w:rsid w:val="00011E47"/>
    <w:rsid w:val="00012967"/>
    <w:rsid w:val="000131E9"/>
    <w:rsid w:val="0001346E"/>
    <w:rsid w:val="00013E52"/>
    <w:rsid w:val="000253D2"/>
    <w:rsid w:val="000343E8"/>
    <w:rsid w:val="00034EE0"/>
    <w:rsid w:val="0003559E"/>
    <w:rsid w:val="00042DD1"/>
    <w:rsid w:val="0004691C"/>
    <w:rsid w:val="00046E43"/>
    <w:rsid w:val="00047983"/>
    <w:rsid w:val="0005391B"/>
    <w:rsid w:val="00055154"/>
    <w:rsid w:val="00060954"/>
    <w:rsid w:val="00060EBB"/>
    <w:rsid w:val="000632AE"/>
    <w:rsid w:val="0006727B"/>
    <w:rsid w:val="00077678"/>
    <w:rsid w:val="00084C0E"/>
    <w:rsid w:val="00092AAE"/>
    <w:rsid w:val="0009311B"/>
    <w:rsid w:val="00094C8B"/>
    <w:rsid w:val="00097851"/>
    <w:rsid w:val="000A0033"/>
    <w:rsid w:val="000A6F5F"/>
    <w:rsid w:val="000B2492"/>
    <w:rsid w:val="000B28AD"/>
    <w:rsid w:val="000B28CB"/>
    <w:rsid w:val="000D2AC6"/>
    <w:rsid w:val="000D5D34"/>
    <w:rsid w:val="000D7060"/>
    <w:rsid w:val="000E010B"/>
    <w:rsid w:val="000E29D4"/>
    <w:rsid w:val="000E4534"/>
    <w:rsid w:val="000F616D"/>
    <w:rsid w:val="000F6948"/>
    <w:rsid w:val="00103B36"/>
    <w:rsid w:val="00104A2F"/>
    <w:rsid w:val="00111F8B"/>
    <w:rsid w:val="00112FDD"/>
    <w:rsid w:val="00113050"/>
    <w:rsid w:val="00113709"/>
    <w:rsid w:val="00113FE1"/>
    <w:rsid w:val="00120939"/>
    <w:rsid w:val="00122A8E"/>
    <w:rsid w:val="0013334A"/>
    <w:rsid w:val="001505DA"/>
    <w:rsid w:val="0015207F"/>
    <w:rsid w:val="001538DE"/>
    <w:rsid w:val="001564C6"/>
    <w:rsid w:val="00160102"/>
    <w:rsid w:val="00161D29"/>
    <w:rsid w:val="00163CB9"/>
    <w:rsid w:val="00163E56"/>
    <w:rsid w:val="001646A7"/>
    <w:rsid w:val="00166E70"/>
    <w:rsid w:val="00167F51"/>
    <w:rsid w:val="001762E7"/>
    <w:rsid w:val="00176A43"/>
    <w:rsid w:val="00177241"/>
    <w:rsid w:val="00180675"/>
    <w:rsid w:val="00181AAD"/>
    <w:rsid w:val="00182446"/>
    <w:rsid w:val="0019738C"/>
    <w:rsid w:val="001A2F7F"/>
    <w:rsid w:val="001A3A3C"/>
    <w:rsid w:val="001A47C1"/>
    <w:rsid w:val="001A63CE"/>
    <w:rsid w:val="001A7FBE"/>
    <w:rsid w:val="001C07FE"/>
    <w:rsid w:val="001C2C4C"/>
    <w:rsid w:val="001C2DB7"/>
    <w:rsid w:val="001C3F91"/>
    <w:rsid w:val="001D0B96"/>
    <w:rsid w:val="001D13BB"/>
    <w:rsid w:val="001D202A"/>
    <w:rsid w:val="001D6C48"/>
    <w:rsid w:val="001E3C22"/>
    <w:rsid w:val="001F1A65"/>
    <w:rsid w:val="001F1B16"/>
    <w:rsid w:val="001F4763"/>
    <w:rsid w:val="001F555F"/>
    <w:rsid w:val="002009AA"/>
    <w:rsid w:val="00201FE6"/>
    <w:rsid w:val="00202A9D"/>
    <w:rsid w:val="0020378B"/>
    <w:rsid w:val="0020414F"/>
    <w:rsid w:val="00204711"/>
    <w:rsid w:val="00205941"/>
    <w:rsid w:val="0021167D"/>
    <w:rsid w:val="0021245A"/>
    <w:rsid w:val="00220460"/>
    <w:rsid w:val="0022093D"/>
    <w:rsid w:val="00221BA1"/>
    <w:rsid w:val="00221EEF"/>
    <w:rsid w:val="00223ABC"/>
    <w:rsid w:val="0022723B"/>
    <w:rsid w:val="0023039C"/>
    <w:rsid w:val="00234B62"/>
    <w:rsid w:val="002357DE"/>
    <w:rsid w:val="00236636"/>
    <w:rsid w:val="00244BE7"/>
    <w:rsid w:val="00244DF1"/>
    <w:rsid w:val="00251D0B"/>
    <w:rsid w:val="002549A4"/>
    <w:rsid w:val="00257C66"/>
    <w:rsid w:val="00271CFC"/>
    <w:rsid w:val="00274631"/>
    <w:rsid w:val="0027616C"/>
    <w:rsid w:val="00277D1E"/>
    <w:rsid w:val="00281D95"/>
    <w:rsid w:val="00282079"/>
    <w:rsid w:val="002858CC"/>
    <w:rsid w:val="002918DC"/>
    <w:rsid w:val="00292994"/>
    <w:rsid w:val="002934D5"/>
    <w:rsid w:val="00293BCB"/>
    <w:rsid w:val="002A491D"/>
    <w:rsid w:val="002B37DC"/>
    <w:rsid w:val="002B4FE7"/>
    <w:rsid w:val="002C46DA"/>
    <w:rsid w:val="002C6351"/>
    <w:rsid w:val="002C67C3"/>
    <w:rsid w:val="002D3665"/>
    <w:rsid w:val="002D520B"/>
    <w:rsid w:val="002D573A"/>
    <w:rsid w:val="002D57DE"/>
    <w:rsid w:val="002D60CA"/>
    <w:rsid w:val="002E2425"/>
    <w:rsid w:val="002E72A2"/>
    <w:rsid w:val="002F14E8"/>
    <w:rsid w:val="002F35F5"/>
    <w:rsid w:val="002F5AEC"/>
    <w:rsid w:val="002F6089"/>
    <w:rsid w:val="002F6297"/>
    <w:rsid w:val="002F7725"/>
    <w:rsid w:val="003007C0"/>
    <w:rsid w:val="00303E78"/>
    <w:rsid w:val="00311A39"/>
    <w:rsid w:val="00314765"/>
    <w:rsid w:val="003163BD"/>
    <w:rsid w:val="00316C31"/>
    <w:rsid w:val="003228F7"/>
    <w:rsid w:val="00324766"/>
    <w:rsid w:val="00325D9F"/>
    <w:rsid w:val="00326694"/>
    <w:rsid w:val="00331998"/>
    <w:rsid w:val="00332CF2"/>
    <w:rsid w:val="00340668"/>
    <w:rsid w:val="003422C2"/>
    <w:rsid w:val="00344146"/>
    <w:rsid w:val="00351C0D"/>
    <w:rsid w:val="003522C1"/>
    <w:rsid w:val="00352666"/>
    <w:rsid w:val="00352FF2"/>
    <w:rsid w:val="00353FA7"/>
    <w:rsid w:val="003540F1"/>
    <w:rsid w:val="00355650"/>
    <w:rsid w:val="00355B40"/>
    <w:rsid w:val="003600C5"/>
    <w:rsid w:val="00360BF6"/>
    <w:rsid w:val="00360C55"/>
    <w:rsid w:val="0036212E"/>
    <w:rsid w:val="00362806"/>
    <w:rsid w:val="00366352"/>
    <w:rsid w:val="00372F0A"/>
    <w:rsid w:val="00373BF1"/>
    <w:rsid w:val="00375B3F"/>
    <w:rsid w:val="00380854"/>
    <w:rsid w:val="0038313C"/>
    <w:rsid w:val="003939E1"/>
    <w:rsid w:val="00395759"/>
    <w:rsid w:val="00397C02"/>
    <w:rsid w:val="003A352E"/>
    <w:rsid w:val="003B3CFA"/>
    <w:rsid w:val="003B3F17"/>
    <w:rsid w:val="003C011B"/>
    <w:rsid w:val="003C27CC"/>
    <w:rsid w:val="003C61DF"/>
    <w:rsid w:val="003D24B1"/>
    <w:rsid w:val="003D52A6"/>
    <w:rsid w:val="003E22F6"/>
    <w:rsid w:val="003E4F20"/>
    <w:rsid w:val="003E50EC"/>
    <w:rsid w:val="003E515D"/>
    <w:rsid w:val="003F60D9"/>
    <w:rsid w:val="003F66A8"/>
    <w:rsid w:val="003F6733"/>
    <w:rsid w:val="003F6E26"/>
    <w:rsid w:val="00403133"/>
    <w:rsid w:val="00403D38"/>
    <w:rsid w:val="00404AFE"/>
    <w:rsid w:val="00406996"/>
    <w:rsid w:val="00410639"/>
    <w:rsid w:val="00413339"/>
    <w:rsid w:val="00413C6F"/>
    <w:rsid w:val="00416467"/>
    <w:rsid w:val="004212C3"/>
    <w:rsid w:val="004213AF"/>
    <w:rsid w:val="004248B3"/>
    <w:rsid w:val="00427C31"/>
    <w:rsid w:val="00430586"/>
    <w:rsid w:val="00430C69"/>
    <w:rsid w:val="0043315B"/>
    <w:rsid w:val="0043387E"/>
    <w:rsid w:val="004351E0"/>
    <w:rsid w:val="00437325"/>
    <w:rsid w:val="0043779A"/>
    <w:rsid w:val="0044301B"/>
    <w:rsid w:val="004433A6"/>
    <w:rsid w:val="00445DC1"/>
    <w:rsid w:val="0044651D"/>
    <w:rsid w:val="00446731"/>
    <w:rsid w:val="00446C88"/>
    <w:rsid w:val="004476B1"/>
    <w:rsid w:val="0045015A"/>
    <w:rsid w:val="004566C6"/>
    <w:rsid w:val="004579FC"/>
    <w:rsid w:val="00463900"/>
    <w:rsid w:val="00463C30"/>
    <w:rsid w:val="00465652"/>
    <w:rsid w:val="00466E2A"/>
    <w:rsid w:val="00470432"/>
    <w:rsid w:val="00470CB9"/>
    <w:rsid w:val="00471501"/>
    <w:rsid w:val="00474506"/>
    <w:rsid w:val="00486BD2"/>
    <w:rsid w:val="00493CB7"/>
    <w:rsid w:val="00494814"/>
    <w:rsid w:val="00497745"/>
    <w:rsid w:val="004A39B0"/>
    <w:rsid w:val="004A3BDD"/>
    <w:rsid w:val="004C1B4F"/>
    <w:rsid w:val="004C450F"/>
    <w:rsid w:val="004C58C9"/>
    <w:rsid w:val="004D0072"/>
    <w:rsid w:val="004D0A53"/>
    <w:rsid w:val="004D0BB4"/>
    <w:rsid w:val="004D1F45"/>
    <w:rsid w:val="004D3666"/>
    <w:rsid w:val="004D7300"/>
    <w:rsid w:val="004D7305"/>
    <w:rsid w:val="004E1CA3"/>
    <w:rsid w:val="004E5069"/>
    <w:rsid w:val="004F040D"/>
    <w:rsid w:val="004F1818"/>
    <w:rsid w:val="004F4529"/>
    <w:rsid w:val="00500AB7"/>
    <w:rsid w:val="0050232B"/>
    <w:rsid w:val="00503B88"/>
    <w:rsid w:val="005061D9"/>
    <w:rsid w:val="005105D1"/>
    <w:rsid w:val="0051083E"/>
    <w:rsid w:val="005133E7"/>
    <w:rsid w:val="00513807"/>
    <w:rsid w:val="00516AF4"/>
    <w:rsid w:val="005223C2"/>
    <w:rsid w:val="005256D2"/>
    <w:rsid w:val="005314FA"/>
    <w:rsid w:val="0053342E"/>
    <w:rsid w:val="00534D90"/>
    <w:rsid w:val="00536796"/>
    <w:rsid w:val="005428FA"/>
    <w:rsid w:val="00543DF9"/>
    <w:rsid w:val="00550C48"/>
    <w:rsid w:val="005525B3"/>
    <w:rsid w:val="0055388D"/>
    <w:rsid w:val="00560290"/>
    <w:rsid w:val="00563AAA"/>
    <w:rsid w:val="00565554"/>
    <w:rsid w:val="00566060"/>
    <w:rsid w:val="00566342"/>
    <w:rsid w:val="00572573"/>
    <w:rsid w:val="00576BAF"/>
    <w:rsid w:val="0058053B"/>
    <w:rsid w:val="00585552"/>
    <w:rsid w:val="00587F12"/>
    <w:rsid w:val="00590838"/>
    <w:rsid w:val="0059251E"/>
    <w:rsid w:val="00596E97"/>
    <w:rsid w:val="005A6EA9"/>
    <w:rsid w:val="005B0BDD"/>
    <w:rsid w:val="005B34BE"/>
    <w:rsid w:val="005B5F7A"/>
    <w:rsid w:val="005C420B"/>
    <w:rsid w:val="005C67AE"/>
    <w:rsid w:val="005C6941"/>
    <w:rsid w:val="005C6B36"/>
    <w:rsid w:val="005D6A8A"/>
    <w:rsid w:val="005D6AD3"/>
    <w:rsid w:val="005E1A91"/>
    <w:rsid w:val="005E1BFE"/>
    <w:rsid w:val="005E3752"/>
    <w:rsid w:val="005E4441"/>
    <w:rsid w:val="005E7ABB"/>
    <w:rsid w:val="005F0C3F"/>
    <w:rsid w:val="005F271F"/>
    <w:rsid w:val="005F5A80"/>
    <w:rsid w:val="005F6E47"/>
    <w:rsid w:val="005F7BAA"/>
    <w:rsid w:val="006026E0"/>
    <w:rsid w:val="0060426B"/>
    <w:rsid w:val="006042B7"/>
    <w:rsid w:val="00616126"/>
    <w:rsid w:val="006179EB"/>
    <w:rsid w:val="006218A7"/>
    <w:rsid w:val="0062462E"/>
    <w:rsid w:val="0062647D"/>
    <w:rsid w:val="0062660E"/>
    <w:rsid w:val="00631526"/>
    <w:rsid w:val="00634DC9"/>
    <w:rsid w:val="0064218F"/>
    <w:rsid w:val="00645AA0"/>
    <w:rsid w:val="006463B3"/>
    <w:rsid w:val="006551EB"/>
    <w:rsid w:val="006603C5"/>
    <w:rsid w:val="00661C3A"/>
    <w:rsid w:val="00667F15"/>
    <w:rsid w:val="00670018"/>
    <w:rsid w:val="006705CB"/>
    <w:rsid w:val="00671228"/>
    <w:rsid w:val="00673492"/>
    <w:rsid w:val="006747E9"/>
    <w:rsid w:val="006751E0"/>
    <w:rsid w:val="00676E08"/>
    <w:rsid w:val="006A4EA3"/>
    <w:rsid w:val="006B1B12"/>
    <w:rsid w:val="006C03B2"/>
    <w:rsid w:val="006D15CB"/>
    <w:rsid w:val="006D3033"/>
    <w:rsid w:val="006E2DB4"/>
    <w:rsid w:val="006E3F91"/>
    <w:rsid w:val="006E65D6"/>
    <w:rsid w:val="006E722D"/>
    <w:rsid w:val="006E7ADB"/>
    <w:rsid w:val="006F1B6D"/>
    <w:rsid w:val="006F3C45"/>
    <w:rsid w:val="006F4573"/>
    <w:rsid w:val="006F6B76"/>
    <w:rsid w:val="00711775"/>
    <w:rsid w:val="00712007"/>
    <w:rsid w:val="007163BE"/>
    <w:rsid w:val="0072098B"/>
    <w:rsid w:val="00723357"/>
    <w:rsid w:val="00724EF4"/>
    <w:rsid w:val="00731469"/>
    <w:rsid w:val="00734FCA"/>
    <w:rsid w:val="007376D5"/>
    <w:rsid w:val="00747230"/>
    <w:rsid w:val="00755695"/>
    <w:rsid w:val="0075723A"/>
    <w:rsid w:val="00762179"/>
    <w:rsid w:val="007650ED"/>
    <w:rsid w:val="00767320"/>
    <w:rsid w:val="0077304F"/>
    <w:rsid w:val="007735D7"/>
    <w:rsid w:val="007735DD"/>
    <w:rsid w:val="00782CE1"/>
    <w:rsid w:val="00787145"/>
    <w:rsid w:val="007921D5"/>
    <w:rsid w:val="00793C18"/>
    <w:rsid w:val="007A14A4"/>
    <w:rsid w:val="007A2385"/>
    <w:rsid w:val="007A393B"/>
    <w:rsid w:val="007B0501"/>
    <w:rsid w:val="007B095E"/>
    <w:rsid w:val="007B1255"/>
    <w:rsid w:val="007B38F4"/>
    <w:rsid w:val="007B62D4"/>
    <w:rsid w:val="007C11DF"/>
    <w:rsid w:val="007C2DCA"/>
    <w:rsid w:val="007C3C85"/>
    <w:rsid w:val="007D1E4A"/>
    <w:rsid w:val="007D45F6"/>
    <w:rsid w:val="007D540A"/>
    <w:rsid w:val="007D6E9A"/>
    <w:rsid w:val="007E1D78"/>
    <w:rsid w:val="007E288A"/>
    <w:rsid w:val="007E3037"/>
    <w:rsid w:val="007E4EC5"/>
    <w:rsid w:val="007E5447"/>
    <w:rsid w:val="007E7993"/>
    <w:rsid w:val="007F0FE4"/>
    <w:rsid w:val="00801900"/>
    <w:rsid w:val="008025BE"/>
    <w:rsid w:val="00804D02"/>
    <w:rsid w:val="00807C52"/>
    <w:rsid w:val="0081024D"/>
    <w:rsid w:val="008106B7"/>
    <w:rsid w:val="0081448E"/>
    <w:rsid w:val="00817ED8"/>
    <w:rsid w:val="008229C4"/>
    <w:rsid w:val="00824C7B"/>
    <w:rsid w:val="00826E8A"/>
    <w:rsid w:val="0083058B"/>
    <w:rsid w:val="0083259A"/>
    <w:rsid w:val="00837695"/>
    <w:rsid w:val="008406ED"/>
    <w:rsid w:val="0084458C"/>
    <w:rsid w:val="0085371B"/>
    <w:rsid w:val="00857C57"/>
    <w:rsid w:val="008607CA"/>
    <w:rsid w:val="00861CA8"/>
    <w:rsid w:val="00863BB2"/>
    <w:rsid w:val="00865575"/>
    <w:rsid w:val="00866C44"/>
    <w:rsid w:val="008732EC"/>
    <w:rsid w:val="00876A52"/>
    <w:rsid w:val="00876FB8"/>
    <w:rsid w:val="008819D7"/>
    <w:rsid w:val="00893778"/>
    <w:rsid w:val="00895278"/>
    <w:rsid w:val="00895FF9"/>
    <w:rsid w:val="00897C9A"/>
    <w:rsid w:val="008A07F0"/>
    <w:rsid w:val="008A0DB1"/>
    <w:rsid w:val="008A13A6"/>
    <w:rsid w:val="008A1D82"/>
    <w:rsid w:val="008A4F75"/>
    <w:rsid w:val="008A62D0"/>
    <w:rsid w:val="008B0B6B"/>
    <w:rsid w:val="008B4382"/>
    <w:rsid w:val="008C0FE1"/>
    <w:rsid w:val="008C6B1D"/>
    <w:rsid w:val="008D1A20"/>
    <w:rsid w:val="008D2E69"/>
    <w:rsid w:val="008D7F07"/>
    <w:rsid w:val="008E28CD"/>
    <w:rsid w:val="008E7C23"/>
    <w:rsid w:val="00903ED6"/>
    <w:rsid w:val="00904CAF"/>
    <w:rsid w:val="00905107"/>
    <w:rsid w:val="009059AF"/>
    <w:rsid w:val="00907E74"/>
    <w:rsid w:val="00907F00"/>
    <w:rsid w:val="00925411"/>
    <w:rsid w:val="00926FE7"/>
    <w:rsid w:val="009319F0"/>
    <w:rsid w:val="00932B8B"/>
    <w:rsid w:val="00933346"/>
    <w:rsid w:val="009344C6"/>
    <w:rsid w:val="00934698"/>
    <w:rsid w:val="0093706D"/>
    <w:rsid w:val="00946718"/>
    <w:rsid w:val="00946B67"/>
    <w:rsid w:val="00946CFA"/>
    <w:rsid w:val="00951A36"/>
    <w:rsid w:val="00951C19"/>
    <w:rsid w:val="009537F0"/>
    <w:rsid w:val="00957388"/>
    <w:rsid w:val="00957A94"/>
    <w:rsid w:val="00962D82"/>
    <w:rsid w:val="00963CEB"/>
    <w:rsid w:val="00966DDE"/>
    <w:rsid w:val="00967BE8"/>
    <w:rsid w:val="00970CE1"/>
    <w:rsid w:val="00972CCE"/>
    <w:rsid w:val="00974740"/>
    <w:rsid w:val="00974FF9"/>
    <w:rsid w:val="009801B4"/>
    <w:rsid w:val="00985B8A"/>
    <w:rsid w:val="00986D7C"/>
    <w:rsid w:val="00987413"/>
    <w:rsid w:val="00993823"/>
    <w:rsid w:val="009944B1"/>
    <w:rsid w:val="0099798F"/>
    <w:rsid w:val="009A0E31"/>
    <w:rsid w:val="009A3AB5"/>
    <w:rsid w:val="009B4F60"/>
    <w:rsid w:val="009B649D"/>
    <w:rsid w:val="009B6BE5"/>
    <w:rsid w:val="009C07F9"/>
    <w:rsid w:val="009C2AD2"/>
    <w:rsid w:val="009C6725"/>
    <w:rsid w:val="009D1523"/>
    <w:rsid w:val="009D253E"/>
    <w:rsid w:val="009E16C1"/>
    <w:rsid w:val="009E40FB"/>
    <w:rsid w:val="009F1F31"/>
    <w:rsid w:val="009F1F57"/>
    <w:rsid w:val="009F2627"/>
    <w:rsid w:val="009F2E0E"/>
    <w:rsid w:val="009F444E"/>
    <w:rsid w:val="009F6F40"/>
    <w:rsid w:val="009F753E"/>
    <w:rsid w:val="00A006AA"/>
    <w:rsid w:val="00A009C7"/>
    <w:rsid w:val="00A01385"/>
    <w:rsid w:val="00A11A6F"/>
    <w:rsid w:val="00A14551"/>
    <w:rsid w:val="00A153B2"/>
    <w:rsid w:val="00A15A4D"/>
    <w:rsid w:val="00A1645C"/>
    <w:rsid w:val="00A167F6"/>
    <w:rsid w:val="00A20D83"/>
    <w:rsid w:val="00A211D5"/>
    <w:rsid w:val="00A21A51"/>
    <w:rsid w:val="00A23E75"/>
    <w:rsid w:val="00A3017D"/>
    <w:rsid w:val="00A32002"/>
    <w:rsid w:val="00A41AF2"/>
    <w:rsid w:val="00A42DB9"/>
    <w:rsid w:val="00A472AD"/>
    <w:rsid w:val="00A5139B"/>
    <w:rsid w:val="00A52421"/>
    <w:rsid w:val="00A56C31"/>
    <w:rsid w:val="00A65E9C"/>
    <w:rsid w:val="00A66E4D"/>
    <w:rsid w:val="00A66FE2"/>
    <w:rsid w:val="00A75595"/>
    <w:rsid w:val="00A7562E"/>
    <w:rsid w:val="00A829E9"/>
    <w:rsid w:val="00A82EA8"/>
    <w:rsid w:val="00A87407"/>
    <w:rsid w:val="00A903EC"/>
    <w:rsid w:val="00A911D6"/>
    <w:rsid w:val="00A92CD8"/>
    <w:rsid w:val="00A93A8C"/>
    <w:rsid w:val="00A951AE"/>
    <w:rsid w:val="00A95DDF"/>
    <w:rsid w:val="00A960D0"/>
    <w:rsid w:val="00A961C2"/>
    <w:rsid w:val="00AA075E"/>
    <w:rsid w:val="00AA1F5C"/>
    <w:rsid w:val="00AA3481"/>
    <w:rsid w:val="00AA359E"/>
    <w:rsid w:val="00AA3CC1"/>
    <w:rsid w:val="00AA495B"/>
    <w:rsid w:val="00AB386B"/>
    <w:rsid w:val="00AB4E2E"/>
    <w:rsid w:val="00AB63A2"/>
    <w:rsid w:val="00AC29E1"/>
    <w:rsid w:val="00AD21A1"/>
    <w:rsid w:val="00AD7A66"/>
    <w:rsid w:val="00AE20AC"/>
    <w:rsid w:val="00AE4537"/>
    <w:rsid w:val="00AF3B89"/>
    <w:rsid w:val="00AF3CC8"/>
    <w:rsid w:val="00AF4304"/>
    <w:rsid w:val="00AF688A"/>
    <w:rsid w:val="00B06A4D"/>
    <w:rsid w:val="00B1198C"/>
    <w:rsid w:val="00B12711"/>
    <w:rsid w:val="00B1460D"/>
    <w:rsid w:val="00B1517D"/>
    <w:rsid w:val="00B1598A"/>
    <w:rsid w:val="00B1701A"/>
    <w:rsid w:val="00B23DE4"/>
    <w:rsid w:val="00B26531"/>
    <w:rsid w:val="00B30821"/>
    <w:rsid w:val="00B30B5F"/>
    <w:rsid w:val="00B30B6E"/>
    <w:rsid w:val="00B3145A"/>
    <w:rsid w:val="00B330B8"/>
    <w:rsid w:val="00B34B4E"/>
    <w:rsid w:val="00B50876"/>
    <w:rsid w:val="00B52FF5"/>
    <w:rsid w:val="00B60183"/>
    <w:rsid w:val="00B6148A"/>
    <w:rsid w:val="00B6698F"/>
    <w:rsid w:val="00B7223B"/>
    <w:rsid w:val="00B7265B"/>
    <w:rsid w:val="00B7467F"/>
    <w:rsid w:val="00B74D8D"/>
    <w:rsid w:val="00B75188"/>
    <w:rsid w:val="00B80F3D"/>
    <w:rsid w:val="00B85C57"/>
    <w:rsid w:val="00B86225"/>
    <w:rsid w:val="00B97B43"/>
    <w:rsid w:val="00BA01BD"/>
    <w:rsid w:val="00BA24FE"/>
    <w:rsid w:val="00BA302C"/>
    <w:rsid w:val="00BA4405"/>
    <w:rsid w:val="00BA61AE"/>
    <w:rsid w:val="00BA7E9A"/>
    <w:rsid w:val="00BB4125"/>
    <w:rsid w:val="00BB4E3D"/>
    <w:rsid w:val="00BC41F6"/>
    <w:rsid w:val="00BC5BB9"/>
    <w:rsid w:val="00BD0BFF"/>
    <w:rsid w:val="00BD565F"/>
    <w:rsid w:val="00BD6E5C"/>
    <w:rsid w:val="00BE0243"/>
    <w:rsid w:val="00BE0A59"/>
    <w:rsid w:val="00BE0F29"/>
    <w:rsid w:val="00BE2C7C"/>
    <w:rsid w:val="00BE5AFC"/>
    <w:rsid w:val="00BE704E"/>
    <w:rsid w:val="00BF00FA"/>
    <w:rsid w:val="00BF1C11"/>
    <w:rsid w:val="00C01CF9"/>
    <w:rsid w:val="00C06E4E"/>
    <w:rsid w:val="00C10A92"/>
    <w:rsid w:val="00C20B83"/>
    <w:rsid w:val="00C253D3"/>
    <w:rsid w:val="00C416A9"/>
    <w:rsid w:val="00C4278D"/>
    <w:rsid w:val="00C42A17"/>
    <w:rsid w:val="00C53EA9"/>
    <w:rsid w:val="00C60628"/>
    <w:rsid w:val="00C606A6"/>
    <w:rsid w:val="00C60A84"/>
    <w:rsid w:val="00C71B72"/>
    <w:rsid w:val="00C81D26"/>
    <w:rsid w:val="00C84540"/>
    <w:rsid w:val="00C84FAF"/>
    <w:rsid w:val="00C9346E"/>
    <w:rsid w:val="00C969B4"/>
    <w:rsid w:val="00CA2BAC"/>
    <w:rsid w:val="00CA3218"/>
    <w:rsid w:val="00CA54D4"/>
    <w:rsid w:val="00CA5FB1"/>
    <w:rsid w:val="00CA6033"/>
    <w:rsid w:val="00CA62A7"/>
    <w:rsid w:val="00CC093B"/>
    <w:rsid w:val="00CC0A1F"/>
    <w:rsid w:val="00CC4F64"/>
    <w:rsid w:val="00CD2F43"/>
    <w:rsid w:val="00CD4EA9"/>
    <w:rsid w:val="00CD5A24"/>
    <w:rsid w:val="00CD76FD"/>
    <w:rsid w:val="00CE4813"/>
    <w:rsid w:val="00CF3B63"/>
    <w:rsid w:val="00CF4CE0"/>
    <w:rsid w:val="00D0163A"/>
    <w:rsid w:val="00D03EE8"/>
    <w:rsid w:val="00D04BEA"/>
    <w:rsid w:val="00D101D3"/>
    <w:rsid w:val="00D10201"/>
    <w:rsid w:val="00D12C19"/>
    <w:rsid w:val="00D14BE8"/>
    <w:rsid w:val="00D175D0"/>
    <w:rsid w:val="00D209B5"/>
    <w:rsid w:val="00D2146D"/>
    <w:rsid w:val="00D2240C"/>
    <w:rsid w:val="00D24B0A"/>
    <w:rsid w:val="00D24B31"/>
    <w:rsid w:val="00D26D2E"/>
    <w:rsid w:val="00D275C8"/>
    <w:rsid w:val="00D30C33"/>
    <w:rsid w:val="00D32ED8"/>
    <w:rsid w:val="00D33968"/>
    <w:rsid w:val="00D33B9D"/>
    <w:rsid w:val="00D34B7C"/>
    <w:rsid w:val="00D468C0"/>
    <w:rsid w:val="00D50BB5"/>
    <w:rsid w:val="00D52929"/>
    <w:rsid w:val="00D5399C"/>
    <w:rsid w:val="00D53CB8"/>
    <w:rsid w:val="00D54255"/>
    <w:rsid w:val="00D620A3"/>
    <w:rsid w:val="00D72BF3"/>
    <w:rsid w:val="00D766F3"/>
    <w:rsid w:val="00D80E38"/>
    <w:rsid w:val="00D84B8E"/>
    <w:rsid w:val="00D868D5"/>
    <w:rsid w:val="00D904B1"/>
    <w:rsid w:val="00D91ACC"/>
    <w:rsid w:val="00D954A5"/>
    <w:rsid w:val="00D95918"/>
    <w:rsid w:val="00DA0F2A"/>
    <w:rsid w:val="00DA2F01"/>
    <w:rsid w:val="00DB1864"/>
    <w:rsid w:val="00DB38FE"/>
    <w:rsid w:val="00DB582F"/>
    <w:rsid w:val="00DB5932"/>
    <w:rsid w:val="00DB67BD"/>
    <w:rsid w:val="00DC6EC7"/>
    <w:rsid w:val="00DC76A0"/>
    <w:rsid w:val="00DD2576"/>
    <w:rsid w:val="00DE4C32"/>
    <w:rsid w:val="00DE653F"/>
    <w:rsid w:val="00DF00E2"/>
    <w:rsid w:val="00DF0112"/>
    <w:rsid w:val="00DF2AE2"/>
    <w:rsid w:val="00DF2B89"/>
    <w:rsid w:val="00DF55D3"/>
    <w:rsid w:val="00E0429A"/>
    <w:rsid w:val="00E11293"/>
    <w:rsid w:val="00E117EA"/>
    <w:rsid w:val="00E13D61"/>
    <w:rsid w:val="00E21A3A"/>
    <w:rsid w:val="00E23F46"/>
    <w:rsid w:val="00E277E4"/>
    <w:rsid w:val="00E36665"/>
    <w:rsid w:val="00E44D15"/>
    <w:rsid w:val="00E45B6C"/>
    <w:rsid w:val="00E51CE8"/>
    <w:rsid w:val="00E53E21"/>
    <w:rsid w:val="00E54657"/>
    <w:rsid w:val="00E550E9"/>
    <w:rsid w:val="00E56A9B"/>
    <w:rsid w:val="00E5742A"/>
    <w:rsid w:val="00E623B9"/>
    <w:rsid w:val="00E63A4F"/>
    <w:rsid w:val="00E647FE"/>
    <w:rsid w:val="00E67B1E"/>
    <w:rsid w:val="00E705D4"/>
    <w:rsid w:val="00E71621"/>
    <w:rsid w:val="00E735C7"/>
    <w:rsid w:val="00E7656D"/>
    <w:rsid w:val="00E82B36"/>
    <w:rsid w:val="00E841C3"/>
    <w:rsid w:val="00E9060C"/>
    <w:rsid w:val="00E9455E"/>
    <w:rsid w:val="00E95895"/>
    <w:rsid w:val="00E96EEA"/>
    <w:rsid w:val="00E97E0D"/>
    <w:rsid w:val="00EA05BF"/>
    <w:rsid w:val="00EA3D86"/>
    <w:rsid w:val="00EA707A"/>
    <w:rsid w:val="00EB01A5"/>
    <w:rsid w:val="00EB091B"/>
    <w:rsid w:val="00EB1462"/>
    <w:rsid w:val="00EB1AD0"/>
    <w:rsid w:val="00EB4F75"/>
    <w:rsid w:val="00EC20BB"/>
    <w:rsid w:val="00EC4B53"/>
    <w:rsid w:val="00EC507A"/>
    <w:rsid w:val="00EC76D6"/>
    <w:rsid w:val="00ED0C55"/>
    <w:rsid w:val="00ED2644"/>
    <w:rsid w:val="00ED38A7"/>
    <w:rsid w:val="00EE2082"/>
    <w:rsid w:val="00EE2889"/>
    <w:rsid w:val="00F00E6A"/>
    <w:rsid w:val="00F0199B"/>
    <w:rsid w:val="00F03954"/>
    <w:rsid w:val="00F05CA7"/>
    <w:rsid w:val="00F120B2"/>
    <w:rsid w:val="00F173B8"/>
    <w:rsid w:val="00F20BC0"/>
    <w:rsid w:val="00F256B1"/>
    <w:rsid w:val="00F2676D"/>
    <w:rsid w:val="00F34898"/>
    <w:rsid w:val="00F45199"/>
    <w:rsid w:val="00F47FAE"/>
    <w:rsid w:val="00F50D0D"/>
    <w:rsid w:val="00F54A58"/>
    <w:rsid w:val="00F552C9"/>
    <w:rsid w:val="00F5775E"/>
    <w:rsid w:val="00F65D85"/>
    <w:rsid w:val="00F701F5"/>
    <w:rsid w:val="00F704E8"/>
    <w:rsid w:val="00F71888"/>
    <w:rsid w:val="00F71F8D"/>
    <w:rsid w:val="00F73CDC"/>
    <w:rsid w:val="00F7637A"/>
    <w:rsid w:val="00F8123B"/>
    <w:rsid w:val="00F86163"/>
    <w:rsid w:val="00F943D9"/>
    <w:rsid w:val="00FA5468"/>
    <w:rsid w:val="00FA7124"/>
    <w:rsid w:val="00FB1C50"/>
    <w:rsid w:val="00FB1DE4"/>
    <w:rsid w:val="00FB3246"/>
    <w:rsid w:val="00FB4785"/>
    <w:rsid w:val="00FB57F5"/>
    <w:rsid w:val="00FB6A90"/>
    <w:rsid w:val="00FB6CAC"/>
    <w:rsid w:val="00FC031D"/>
    <w:rsid w:val="00FC1517"/>
    <w:rsid w:val="00FC3393"/>
    <w:rsid w:val="00FC69C2"/>
    <w:rsid w:val="00FD1C90"/>
    <w:rsid w:val="00FD3A50"/>
    <w:rsid w:val="00FD7C7B"/>
    <w:rsid w:val="00FE02D9"/>
    <w:rsid w:val="00FF3ADE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D77787-3742-437E-B205-72164F59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f9">
    <w:name w:val="Normal"/>
    <w:qFormat/>
    <w:pPr>
      <w:widowControl w:val="0"/>
      <w:adjustRightInd w:val="0"/>
      <w:spacing w:line="310" w:lineRule="exact"/>
      <w:jc w:val="both"/>
    </w:pPr>
    <w:rPr>
      <w:kern w:val="2"/>
      <w:sz w:val="21"/>
    </w:rPr>
  </w:style>
  <w:style w:type="paragraph" w:styleId="12">
    <w:name w:val="heading 1"/>
    <w:basedOn w:val="aff9"/>
    <w:next w:val="aff9"/>
    <w:qFormat/>
    <w:pPr>
      <w:keepNext/>
      <w:keepLines/>
      <w:adjustRightInd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ff9"/>
    <w:next w:val="aff9"/>
    <w:qFormat/>
    <w:pPr>
      <w:keepNext/>
      <w:keepLines/>
      <w:adjustRightInd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ff9"/>
    <w:next w:val="aff9"/>
    <w:qFormat/>
    <w:pPr>
      <w:keepNext/>
      <w:keepLines/>
      <w:adjustRightInd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ff9"/>
    <w:next w:val="aff9"/>
    <w:qFormat/>
    <w:pPr>
      <w:keepNext/>
      <w:keepLines/>
      <w:adjustRightInd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ff9"/>
    <w:next w:val="aff9"/>
    <w:qFormat/>
    <w:pPr>
      <w:keepNext/>
      <w:keepLines/>
      <w:adjustRightInd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f9"/>
    <w:next w:val="aff9"/>
    <w:qFormat/>
    <w:pPr>
      <w:keepNext/>
      <w:keepLines/>
      <w:adjustRightInd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ff9"/>
    <w:next w:val="aff9"/>
    <w:qFormat/>
    <w:pPr>
      <w:keepNext/>
      <w:keepLines/>
      <w:adjustRightInd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ff9"/>
    <w:next w:val="aff9"/>
    <w:qFormat/>
    <w:pPr>
      <w:keepNext/>
      <w:keepLines/>
      <w:adjustRightInd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ff9"/>
    <w:next w:val="aff9"/>
    <w:qFormat/>
    <w:pPr>
      <w:keepNext/>
      <w:keepLines/>
      <w:adjustRightInd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fa">
    <w:name w:val="Default Paragraph Font"/>
    <w:uiPriority w:val="1"/>
    <w:semiHidden/>
    <w:unhideWhenUsed/>
  </w:style>
  <w:style w:type="table" w:default="1" w:styleId="aff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c">
    <w:name w:val="No List"/>
    <w:uiPriority w:val="99"/>
    <w:semiHidden/>
    <w:unhideWhenUsed/>
  </w:style>
  <w:style w:type="paragraph" w:customStyle="1" w:styleId="affd">
    <w:name w:val="标准文件_标准部门"/>
    <w:basedOn w:val="aff9"/>
    <w:next w:val="aff9"/>
    <w:pPr>
      <w:jc w:val="right"/>
    </w:pPr>
    <w:rPr>
      <w:rFonts w:ascii="黑体" w:eastAsia="黑体"/>
      <w:b/>
      <w:sz w:val="32"/>
    </w:rPr>
  </w:style>
  <w:style w:type="paragraph" w:customStyle="1" w:styleId="affe">
    <w:name w:val="标准文件_标准代替"/>
    <w:basedOn w:val="aff9"/>
    <w:next w:val="aff9"/>
    <w:pPr>
      <w:jc w:val="right"/>
    </w:pPr>
    <w:rPr>
      <w:rFonts w:ascii="宋体"/>
      <w:kern w:val="0"/>
    </w:rPr>
  </w:style>
  <w:style w:type="paragraph" w:customStyle="1" w:styleId="afff">
    <w:name w:val="标准文件_标准正文"/>
    <w:basedOn w:val="aff9"/>
    <w:next w:val="afff0"/>
    <w:autoRedefine/>
    <w:pPr>
      <w:snapToGrid w:val="0"/>
      <w:ind w:leftChars="-50" w:left="-50" w:rightChars="-50" w:right="-50" w:firstLineChars="200" w:firstLine="200"/>
    </w:pPr>
    <w:rPr>
      <w:spacing w:val="2"/>
      <w:kern w:val="0"/>
    </w:rPr>
  </w:style>
  <w:style w:type="paragraph" w:customStyle="1" w:styleId="afff1">
    <w:name w:val="标准文件_封面标准编号"/>
    <w:basedOn w:val="aff9"/>
    <w:next w:val="affe"/>
    <w:autoRedefine/>
    <w:pPr>
      <w:jc w:val="right"/>
    </w:pPr>
    <w:rPr>
      <w:rFonts w:ascii="黑体" w:eastAsia="黑体" w:hAnsi="宋体"/>
      <w:b/>
      <w:kern w:val="0"/>
      <w:sz w:val="28"/>
    </w:rPr>
  </w:style>
  <w:style w:type="paragraph" w:customStyle="1" w:styleId="afff2">
    <w:name w:val="标准文件_封面标准分类号"/>
    <w:basedOn w:val="aff9"/>
    <w:rPr>
      <w:rFonts w:ascii="黑体" w:eastAsia="黑体"/>
      <w:b/>
      <w:kern w:val="0"/>
      <w:sz w:val="28"/>
    </w:rPr>
  </w:style>
  <w:style w:type="paragraph" w:customStyle="1" w:styleId="afff3">
    <w:name w:val="标准文件_封面标准名称"/>
    <w:basedOn w:val="aff9"/>
    <w:pPr>
      <w:spacing w:beforeLines="100" w:before="100" w:line="500" w:lineRule="exact"/>
      <w:jc w:val="center"/>
    </w:pPr>
    <w:rPr>
      <w:rFonts w:ascii="黑体" w:eastAsia="黑体"/>
      <w:kern w:val="0"/>
      <w:sz w:val="52"/>
    </w:rPr>
  </w:style>
  <w:style w:type="paragraph" w:customStyle="1" w:styleId="afff4">
    <w:name w:val="标准文件_封面标准英文名称"/>
    <w:basedOn w:val="aff9"/>
    <w:pPr>
      <w:spacing w:line="440" w:lineRule="exact"/>
      <w:jc w:val="center"/>
    </w:pPr>
    <w:rPr>
      <w:rFonts w:eastAsia="黑体"/>
      <w:b/>
      <w:sz w:val="28"/>
    </w:rPr>
  </w:style>
  <w:style w:type="paragraph" w:customStyle="1" w:styleId="afff5">
    <w:name w:val="标准文件_封面发布日期"/>
    <w:basedOn w:val="aff9"/>
    <w:rPr>
      <w:rFonts w:ascii="黑体" w:eastAsia="黑体"/>
      <w:b/>
      <w:kern w:val="0"/>
      <w:sz w:val="28"/>
    </w:rPr>
  </w:style>
  <w:style w:type="paragraph" w:customStyle="1" w:styleId="afff6">
    <w:name w:val="标准文件_图表脚注"/>
    <w:next w:val="aff9"/>
    <w:pPr>
      <w:tabs>
        <w:tab w:val="left" w:pos="210"/>
      </w:tabs>
      <w:spacing w:line="300" w:lineRule="exact"/>
      <w:ind w:leftChars="200" w:left="280" w:hangingChars="80" w:hanging="80"/>
      <w:jc w:val="both"/>
    </w:pPr>
    <w:rPr>
      <w:rFonts w:ascii="宋体"/>
      <w:sz w:val="18"/>
    </w:rPr>
  </w:style>
  <w:style w:type="paragraph" w:customStyle="1" w:styleId="afff7">
    <w:name w:val="标准文件_封面实施日期"/>
    <w:basedOn w:val="aff9"/>
    <w:pPr>
      <w:jc w:val="right"/>
    </w:pPr>
    <w:rPr>
      <w:rFonts w:ascii="黑体" w:eastAsia="黑体"/>
      <w:b/>
      <w:sz w:val="28"/>
    </w:rPr>
  </w:style>
  <w:style w:type="paragraph" w:customStyle="1" w:styleId="afff8">
    <w:name w:val="标准文件_目录标题"/>
    <w:basedOn w:val="aff9"/>
    <w:pPr>
      <w:spacing w:before="540" w:after="600"/>
      <w:jc w:val="center"/>
    </w:pPr>
    <w:rPr>
      <w:rFonts w:eastAsia="黑体"/>
      <w:sz w:val="32"/>
    </w:rPr>
  </w:style>
  <w:style w:type="paragraph" w:customStyle="1" w:styleId="c0">
    <w:name w:val="c前言标准编号"/>
    <w:basedOn w:val="aff9"/>
    <w:pPr>
      <w:spacing w:line="360" w:lineRule="atLeast"/>
    </w:pPr>
    <w:rPr>
      <w:rFonts w:eastAsia="黑体"/>
    </w:rPr>
  </w:style>
  <w:style w:type="paragraph" w:styleId="afff9">
    <w:name w:val="Title"/>
    <w:basedOn w:val="aff9"/>
    <w:qFormat/>
    <w:pPr>
      <w:adjustRightInd/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ffa">
    <w:name w:val="标准标志"/>
    <w:next w:val="aff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ffb">
    <w:name w:val="标准称谓"/>
    <w:next w:val="aff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ffc">
    <w:name w:val="标准文件_标准名称标题"/>
    <w:basedOn w:val="aff9"/>
    <w:next w:val="aff"/>
    <w:pPr>
      <w:widowControl/>
      <w:shd w:val="clear" w:color="FFFFFF" w:fill="FFFFFF"/>
      <w:adjustRightInd/>
      <w:spacing w:before="640" w:after="100" w:line="40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afffd">
    <w:name w:val="标准书脚_偶数页"/>
    <w:rPr>
      <w:rFonts w:ascii="宋体"/>
      <w:sz w:val="18"/>
    </w:rPr>
  </w:style>
  <w:style w:type="paragraph" w:customStyle="1" w:styleId="afffe">
    <w:name w:val="标准书脚_奇数页"/>
    <w:pPr>
      <w:jc w:val="right"/>
    </w:pPr>
    <w:rPr>
      <w:rFonts w:ascii="宋体"/>
      <w:sz w:val="18"/>
    </w:rPr>
  </w:style>
  <w:style w:type="paragraph" w:customStyle="1" w:styleId="affff">
    <w:name w:val="标准文件_标准书眉_奇数页"/>
    <w:next w:val="aff9"/>
    <w:pPr>
      <w:tabs>
        <w:tab w:val="center" w:pos="4154"/>
        <w:tab w:val="right" w:pos="8306"/>
      </w:tabs>
      <w:spacing w:after="120"/>
      <w:jc w:val="right"/>
    </w:pPr>
    <w:rPr>
      <w:rFonts w:ascii="黑体" w:eastAsia="黑体" w:hAnsi="宋体"/>
      <w:noProof/>
      <w:sz w:val="21"/>
    </w:rPr>
  </w:style>
  <w:style w:type="paragraph" w:customStyle="1" w:styleId="affff0">
    <w:name w:val="标准文件_标准书眉_偶数页"/>
    <w:basedOn w:val="affff"/>
    <w:next w:val="aff9"/>
    <w:pPr>
      <w:jc w:val="left"/>
    </w:pPr>
  </w:style>
  <w:style w:type="paragraph" w:customStyle="1" w:styleId="affff1">
    <w:name w:val="标准书眉一"/>
    <w:pPr>
      <w:jc w:val="both"/>
    </w:pPr>
  </w:style>
  <w:style w:type="paragraph" w:customStyle="1" w:styleId="affff2">
    <w:name w:val="标准文件_参考文献、索引标题"/>
    <w:basedOn w:val="aff9"/>
    <w:next w:val="aff9"/>
    <w:pPr>
      <w:widowControl/>
      <w:shd w:val="clear" w:color="FFFFFF" w:fill="FFFFFF"/>
      <w:adjustRightInd/>
      <w:spacing w:before="540" w:after="180" w:line="240" w:lineRule="auto"/>
      <w:jc w:val="center"/>
      <w:outlineLvl w:val="0"/>
    </w:pPr>
    <w:rPr>
      <w:rFonts w:ascii="黑体" w:eastAsia="黑体"/>
      <w:spacing w:val="200"/>
      <w:kern w:val="0"/>
    </w:rPr>
  </w:style>
  <w:style w:type="character" w:styleId="affff3">
    <w:name w:val="Hyperlink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f0">
    <w:name w:val="标准文件_段"/>
    <w:autoRedefine/>
    <w:pPr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00" w:firstLine="428"/>
      <w:jc w:val="both"/>
    </w:pPr>
    <w:rPr>
      <w:rFonts w:ascii="宋体"/>
      <w:noProof/>
      <w:spacing w:val="2"/>
      <w:sz w:val="21"/>
    </w:rPr>
  </w:style>
  <w:style w:type="paragraph" w:customStyle="1" w:styleId="aff">
    <w:name w:val="标准文件_章标题"/>
    <w:next w:val="afff0"/>
    <w:pPr>
      <w:numPr>
        <w:ilvl w:val="1"/>
        <w:numId w:val="21"/>
      </w:numPr>
      <w:spacing w:beforeLines="50" w:before="50" w:afterLines="50" w:after="50"/>
      <w:ind w:left="0" w:rightChars="-50" w:right="-50"/>
      <w:jc w:val="both"/>
      <w:outlineLvl w:val="1"/>
    </w:pPr>
    <w:rPr>
      <w:rFonts w:ascii="黑体" w:eastAsia="黑体"/>
      <w:spacing w:val="2"/>
      <w:sz w:val="21"/>
    </w:rPr>
  </w:style>
  <w:style w:type="paragraph" w:customStyle="1" w:styleId="aff0">
    <w:name w:val="标准文件_一级条标题"/>
    <w:basedOn w:val="aff"/>
    <w:next w:val="afff0"/>
    <w:pPr>
      <w:numPr>
        <w:ilvl w:val="2"/>
        <w:numId w:val="19"/>
      </w:numPr>
      <w:spacing w:beforeLines="0" w:before="0" w:afterLines="0" w:after="0"/>
      <w:outlineLvl w:val="2"/>
    </w:pPr>
  </w:style>
  <w:style w:type="paragraph" w:customStyle="1" w:styleId="aff1">
    <w:name w:val="标准文件_二级条标题"/>
    <w:basedOn w:val="aff0"/>
    <w:next w:val="afff0"/>
    <w:pPr>
      <w:numPr>
        <w:ilvl w:val="3"/>
        <w:numId w:val="4"/>
      </w:numPr>
      <w:outlineLvl w:val="3"/>
    </w:pPr>
  </w:style>
  <w:style w:type="paragraph" w:customStyle="1" w:styleId="a1">
    <w:name w:val="二级无标题条"/>
    <w:basedOn w:val="aff9"/>
    <w:pPr>
      <w:numPr>
        <w:ilvl w:val="3"/>
        <w:numId w:val="5"/>
      </w:numPr>
      <w:adjustRightInd/>
    </w:pPr>
    <w:rPr>
      <w:szCs w:val="24"/>
    </w:rPr>
  </w:style>
  <w:style w:type="character" w:customStyle="1" w:styleId="affff4">
    <w:name w:val="标准文件_发布"/>
    <w:rPr>
      <w:rFonts w:ascii="黑体" w:eastAsia="黑体"/>
      <w:spacing w:val="22"/>
      <w:w w:val="100"/>
      <w:position w:val="3"/>
      <w:sz w:val="28"/>
    </w:rPr>
  </w:style>
  <w:style w:type="paragraph" w:customStyle="1" w:styleId="affff5">
    <w:name w:val="发布部门"/>
    <w:next w:val="afff0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ff6">
    <w:name w:val="发布日期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3">
    <w:name w:val="封面标准号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0">
    <w:name w:val="封面标准号2"/>
    <w:basedOn w:val="13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7">
    <w:name w:val="封面标准代替信息"/>
    <w:basedOn w:val="20"/>
    <w:pPr>
      <w:framePr w:wrap="auto"/>
      <w:spacing w:before="57"/>
    </w:pPr>
    <w:rPr>
      <w:rFonts w:ascii="宋体"/>
      <w:sz w:val="21"/>
    </w:rPr>
  </w:style>
  <w:style w:type="paragraph" w:customStyle="1" w:styleId="affff8">
    <w:name w:val="封面标准名称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f9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ffa">
    <w:name w:val="封面标准文稿类别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b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c">
    <w:name w:val="封面一致性程度标识"/>
    <w:pPr>
      <w:spacing w:before="440" w:line="440" w:lineRule="exact"/>
      <w:jc w:val="center"/>
    </w:pPr>
    <w:rPr>
      <w:sz w:val="28"/>
    </w:rPr>
  </w:style>
  <w:style w:type="paragraph" w:customStyle="1" w:styleId="affffd">
    <w:name w:val="封面正文"/>
    <w:pPr>
      <w:jc w:val="both"/>
    </w:pPr>
  </w:style>
  <w:style w:type="paragraph" w:customStyle="1" w:styleId="af7">
    <w:name w:val="标准文件_附录标识"/>
    <w:next w:val="affffe"/>
    <w:pPr>
      <w:numPr>
        <w:numId w:val="22"/>
      </w:numPr>
      <w:shd w:val="clear" w:color="FFFFFF" w:fill="FFFFFF"/>
      <w:tabs>
        <w:tab w:val="left" w:pos="6405"/>
      </w:tabs>
      <w:spacing w:before="640" w:after="160"/>
      <w:jc w:val="center"/>
      <w:outlineLvl w:val="0"/>
    </w:pPr>
    <w:rPr>
      <w:rFonts w:ascii="黑体" w:eastAsia="黑体"/>
      <w:noProof/>
      <w:sz w:val="21"/>
    </w:rPr>
  </w:style>
  <w:style w:type="paragraph" w:styleId="affffe">
    <w:name w:val="Body Text"/>
    <w:basedOn w:val="aff9"/>
    <w:link w:val="afffff"/>
    <w:pPr>
      <w:spacing w:after="120"/>
    </w:pPr>
  </w:style>
  <w:style w:type="paragraph" w:customStyle="1" w:styleId="afffff0">
    <w:name w:val="标准文件_附录表标题"/>
    <w:next w:val="afff0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8">
    <w:name w:val="标准文件_附录章标题"/>
    <w:next w:val="afff0"/>
    <w:pPr>
      <w:numPr>
        <w:ilvl w:val="1"/>
        <w:numId w:val="22"/>
      </w:numPr>
      <w:wordWrap w:val="0"/>
      <w:overflowPunct w:val="0"/>
      <w:autoSpaceDE w:val="0"/>
      <w:spacing w:beforeLines="50" w:before="50" w:afterLines="50" w:after="50"/>
      <w:ind w:leftChars="-50" w:left="-50" w:rightChars="-50" w:right="-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9">
    <w:name w:val="标准文件_附录一级条标题"/>
    <w:basedOn w:val="af8"/>
    <w:next w:val="afff0"/>
    <w:pPr>
      <w:numPr>
        <w:ilvl w:val="2"/>
      </w:numPr>
      <w:autoSpaceDN w:val="0"/>
      <w:spacing w:beforeLines="0" w:before="0" w:afterLines="0" w:after="0"/>
      <w:ind w:left="-50"/>
      <w:outlineLvl w:val="2"/>
    </w:pPr>
    <w:rPr>
      <w:spacing w:val="2"/>
    </w:rPr>
  </w:style>
  <w:style w:type="paragraph" w:customStyle="1" w:styleId="afa">
    <w:name w:val="标准文件_附录二级条标题"/>
    <w:basedOn w:val="af9"/>
    <w:next w:val="afff0"/>
    <w:pPr>
      <w:numPr>
        <w:ilvl w:val="3"/>
      </w:numPr>
      <w:outlineLvl w:val="3"/>
    </w:pPr>
  </w:style>
  <w:style w:type="paragraph" w:customStyle="1" w:styleId="afb">
    <w:name w:val="标准文件_附录三级条标题"/>
    <w:basedOn w:val="afa"/>
    <w:next w:val="afff0"/>
    <w:pPr>
      <w:numPr>
        <w:ilvl w:val="4"/>
      </w:numPr>
      <w:outlineLvl w:val="4"/>
    </w:pPr>
  </w:style>
  <w:style w:type="paragraph" w:customStyle="1" w:styleId="afc">
    <w:name w:val="标准文件_附录四级条标题"/>
    <w:basedOn w:val="afb"/>
    <w:next w:val="afff0"/>
    <w:pPr>
      <w:numPr>
        <w:ilvl w:val="5"/>
      </w:numPr>
      <w:outlineLvl w:val="5"/>
    </w:pPr>
  </w:style>
  <w:style w:type="paragraph" w:customStyle="1" w:styleId="afffff1">
    <w:name w:val="附录图"/>
    <w:next w:val="afff0"/>
    <w:pPr>
      <w:wordWrap w:val="0"/>
      <w:overflowPunct w:val="0"/>
      <w:autoSpaceDE w:val="0"/>
      <w:spacing w:beforeLines="50" w:before="50" w:afterLines="50" w:after="50"/>
      <w:jc w:val="center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2">
    <w:name w:val="标准文件_附录图标题"/>
    <w:next w:val="afff0"/>
    <w:pPr>
      <w:jc w:val="center"/>
    </w:pPr>
    <w:rPr>
      <w:rFonts w:ascii="黑体" w:eastAsia="黑体"/>
      <w:sz w:val="21"/>
    </w:rPr>
  </w:style>
  <w:style w:type="paragraph" w:customStyle="1" w:styleId="afd">
    <w:name w:val="标准文件_附录五级条标题"/>
    <w:basedOn w:val="afc"/>
    <w:next w:val="afff0"/>
    <w:pPr>
      <w:numPr>
        <w:ilvl w:val="6"/>
      </w:numPr>
      <w:outlineLvl w:val="6"/>
    </w:pPr>
  </w:style>
  <w:style w:type="paragraph" w:customStyle="1" w:styleId="afffff3">
    <w:name w:val="附录性质"/>
    <w:basedOn w:val="aff9"/>
    <w:pPr>
      <w:widowControl/>
      <w:adjustRightInd/>
      <w:jc w:val="center"/>
    </w:pPr>
    <w:rPr>
      <w:rFonts w:ascii="黑体" w:eastAsia="黑体"/>
    </w:rPr>
  </w:style>
  <w:style w:type="character" w:customStyle="1" w:styleId="afffff4">
    <w:name w:val="个人答复风格"/>
    <w:rPr>
      <w:rFonts w:ascii="Arial" w:eastAsia="宋体" w:hAnsi="Arial" w:cs="Arial"/>
      <w:color w:val="auto"/>
      <w:sz w:val="20"/>
    </w:rPr>
  </w:style>
  <w:style w:type="character" w:customStyle="1" w:styleId="afffff5">
    <w:name w:val="个人撰写风格"/>
    <w:rPr>
      <w:rFonts w:ascii="Arial" w:eastAsia="宋体" w:hAnsi="Arial" w:cs="Arial"/>
      <w:color w:val="auto"/>
      <w:sz w:val="20"/>
    </w:rPr>
  </w:style>
  <w:style w:type="paragraph" w:customStyle="1" w:styleId="afffff6">
    <w:name w:val="脚注后续"/>
    <w:pPr>
      <w:ind w:leftChars="350" w:left="350"/>
      <w:jc w:val="both"/>
    </w:pPr>
    <w:rPr>
      <w:rFonts w:ascii="宋体"/>
      <w:sz w:val="18"/>
    </w:rPr>
  </w:style>
  <w:style w:type="paragraph" w:styleId="afffff7">
    <w:name w:val="footnote text"/>
    <w:basedOn w:val="aff9"/>
    <w:next w:val="afffff6"/>
    <w:semiHidden/>
    <w:pPr>
      <w:adjustRightInd/>
      <w:snapToGrid w:val="0"/>
      <w:spacing w:line="300" w:lineRule="exact"/>
      <w:ind w:leftChars="200" w:left="400" w:hangingChars="200" w:hanging="200"/>
      <w:jc w:val="left"/>
    </w:pPr>
    <w:rPr>
      <w:rFonts w:ascii="宋体"/>
      <w:sz w:val="18"/>
      <w:szCs w:val="18"/>
    </w:rPr>
  </w:style>
  <w:style w:type="character" w:styleId="afffff8">
    <w:name w:val="footnote reference"/>
    <w:aliases w:val="标准文件_脚注引用"/>
    <w:semiHidden/>
    <w:rPr>
      <w:rFonts w:ascii="宋体" w:eastAsia="宋体"/>
      <w:sz w:val="18"/>
      <w:vertAlign w:val="superscript"/>
    </w:rPr>
  </w:style>
  <w:style w:type="paragraph" w:customStyle="1" w:styleId="aff6">
    <w:name w:val="列项——"/>
    <w:pPr>
      <w:widowControl w:val="0"/>
      <w:numPr>
        <w:numId w:val="23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c">
    <w:name w:val="列项·"/>
    <w:pPr>
      <w:numPr>
        <w:numId w:val="24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e">
    <w:name w:val="前言标题"/>
    <w:next w:val="aff9"/>
    <w:pPr>
      <w:numPr>
        <w:numId w:val="1"/>
      </w:numPr>
      <w:shd w:val="clear" w:color="FFFFFF" w:fill="FFFFFF"/>
      <w:spacing w:before="540" w:after="600"/>
      <w:jc w:val="center"/>
      <w:outlineLvl w:val="0"/>
    </w:pPr>
    <w:rPr>
      <w:rFonts w:ascii="黑体" w:eastAsia="黑体"/>
      <w:sz w:val="32"/>
    </w:rPr>
  </w:style>
  <w:style w:type="paragraph" w:customStyle="1" w:styleId="afffff9">
    <w:name w:val="标准文件_目次、标准名称标题"/>
    <w:basedOn w:val="afffffa"/>
    <w:next w:val="afff0"/>
    <w:pPr>
      <w:spacing w:before="540" w:after="600" w:line="460" w:lineRule="exact"/>
    </w:pPr>
    <w:rPr>
      <w:spacing w:val="0"/>
    </w:rPr>
  </w:style>
  <w:style w:type="paragraph" w:customStyle="1" w:styleId="afffffb">
    <w:name w:val="目次、索引正文"/>
    <w:pPr>
      <w:spacing w:line="320" w:lineRule="exact"/>
      <w:jc w:val="both"/>
    </w:pPr>
    <w:rPr>
      <w:rFonts w:ascii="宋体"/>
      <w:sz w:val="21"/>
    </w:rPr>
  </w:style>
  <w:style w:type="paragraph" w:customStyle="1" w:styleId="14">
    <w:name w:val="目录 1"/>
    <w:autoRedefine/>
    <w:pPr>
      <w:jc w:val="both"/>
    </w:pPr>
    <w:rPr>
      <w:rFonts w:ascii="宋体"/>
      <w:sz w:val="21"/>
    </w:rPr>
  </w:style>
  <w:style w:type="paragraph" w:customStyle="1" w:styleId="21">
    <w:name w:val="目录 2"/>
    <w:basedOn w:val="14"/>
    <w:autoRedefine/>
    <w:rPr>
      <w:noProof/>
    </w:rPr>
  </w:style>
  <w:style w:type="paragraph" w:customStyle="1" w:styleId="30">
    <w:name w:val="目录 3"/>
    <w:basedOn w:val="21"/>
    <w:autoRedefine/>
    <w:semiHidden/>
  </w:style>
  <w:style w:type="paragraph" w:customStyle="1" w:styleId="40">
    <w:name w:val="目录 4"/>
    <w:basedOn w:val="30"/>
    <w:autoRedefine/>
    <w:semiHidden/>
  </w:style>
  <w:style w:type="paragraph" w:customStyle="1" w:styleId="50">
    <w:name w:val="目录 5"/>
    <w:basedOn w:val="40"/>
    <w:autoRedefine/>
    <w:semiHidden/>
  </w:style>
  <w:style w:type="paragraph" w:customStyle="1" w:styleId="60">
    <w:name w:val="目录 6"/>
    <w:basedOn w:val="50"/>
    <w:autoRedefine/>
    <w:semiHidden/>
  </w:style>
  <w:style w:type="paragraph" w:customStyle="1" w:styleId="70">
    <w:name w:val="目录 7"/>
    <w:basedOn w:val="60"/>
    <w:autoRedefine/>
    <w:semiHidden/>
  </w:style>
  <w:style w:type="paragraph" w:customStyle="1" w:styleId="80">
    <w:name w:val="目录 8"/>
    <w:basedOn w:val="70"/>
    <w:autoRedefine/>
    <w:semiHidden/>
  </w:style>
  <w:style w:type="paragraph" w:customStyle="1" w:styleId="90">
    <w:name w:val="目录 9"/>
    <w:basedOn w:val="80"/>
    <w:autoRedefine/>
    <w:semiHidden/>
  </w:style>
  <w:style w:type="paragraph" w:customStyle="1" w:styleId="afffffc">
    <w:name w:val="其他标准称谓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ffd">
    <w:name w:val="其他发布部门"/>
    <w:basedOn w:val="affff5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ffa">
    <w:name w:val="标准文件_前言、引言标题"/>
    <w:next w:val="aff9"/>
    <w:pPr>
      <w:shd w:val="clear" w:color="FFFFFF" w:fill="FFFFFF"/>
      <w:spacing w:before="567" w:after="680"/>
      <w:jc w:val="center"/>
      <w:outlineLvl w:val="0"/>
    </w:pPr>
    <w:rPr>
      <w:rFonts w:ascii="黑体" w:eastAsia="黑体"/>
      <w:spacing w:val="200"/>
      <w:sz w:val="32"/>
    </w:rPr>
  </w:style>
  <w:style w:type="paragraph" w:customStyle="1" w:styleId="aff2">
    <w:name w:val="标准文件_三级条标题"/>
    <w:basedOn w:val="aff1"/>
    <w:next w:val="afff0"/>
    <w:pPr>
      <w:numPr>
        <w:ilvl w:val="4"/>
        <w:numId w:val="13"/>
      </w:numPr>
      <w:outlineLvl w:val="4"/>
    </w:pPr>
  </w:style>
  <w:style w:type="paragraph" w:customStyle="1" w:styleId="a2">
    <w:name w:val="三级无标题条"/>
    <w:basedOn w:val="aff9"/>
    <w:pPr>
      <w:numPr>
        <w:ilvl w:val="4"/>
        <w:numId w:val="14"/>
      </w:numPr>
      <w:adjustRightInd/>
    </w:pPr>
    <w:rPr>
      <w:szCs w:val="24"/>
    </w:rPr>
  </w:style>
  <w:style w:type="paragraph" w:customStyle="1" w:styleId="afffffe">
    <w:name w:val="实施日期"/>
    <w:basedOn w:val="affff6"/>
    <w:pPr>
      <w:framePr w:hSpace="0" w:wrap="around" w:xAlign="right"/>
      <w:jc w:val="right"/>
    </w:pPr>
  </w:style>
  <w:style w:type="paragraph" w:customStyle="1" w:styleId="aff7">
    <w:name w:val="标准文件_示例："/>
    <w:next w:val="afff0"/>
    <w:pPr>
      <w:numPr>
        <w:numId w:val="31"/>
      </w:numPr>
      <w:tabs>
        <w:tab w:val="clear" w:pos="1095"/>
        <w:tab w:val="left" w:pos="861"/>
      </w:tabs>
      <w:spacing w:afterLines="30" w:after="30" w:line="300" w:lineRule="exact"/>
      <w:ind w:leftChars="-50" w:left="-50" w:rightChars="-50" w:right="-50" w:firstLine="425"/>
    </w:pPr>
    <w:rPr>
      <w:sz w:val="18"/>
    </w:rPr>
  </w:style>
  <w:style w:type="paragraph" w:customStyle="1" w:styleId="affffff">
    <w:name w:val="标准文件_示例×："/>
    <w:next w:val="afff0"/>
    <w:pPr>
      <w:widowControl w:val="0"/>
      <w:tabs>
        <w:tab w:val="left" w:pos="630"/>
        <w:tab w:val="num" w:pos="900"/>
      </w:tabs>
      <w:autoSpaceDE w:val="0"/>
      <w:autoSpaceDN w:val="0"/>
      <w:spacing w:afterLines="30" w:after="30" w:line="300" w:lineRule="exact"/>
      <w:ind w:leftChars="-50" w:left="-50" w:rightChars="-50" w:right="-50" w:firstLine="425"/>
      <w:jc w:val="both"/>
    </w:pPr>
    <w:rPr>
      <w:rFonts w:ascii="宋体"/>
      <w:sz w:val="18"/>
    </w:rPr>
  </w:style>
  <w:style w:type="paragraph" w:customStyle="1" w:styleId="affffff0">
    <w:name w:val="标准文件_示例后续"/>
    <w:basedOn w:val="aff9"/>
    <w:pPr>
      <w:adjustRightInd/>
      <w:spacing w:line="240" w:lineRule="auto"/>
      <w:ind w:leftChars="-50" w:left="-50" w:rightChars="-50" w:right="-50"/>
    </w:pPr>
    <w:rPr>
      <w:sz w:val="18"/>
      <w:szCs w:val="24"/>
    </w:rPr>
  </w:style>
  <w:style w:type="paragraph" w:customStyle="1" w:styleId="affffff1">
    <w:name w:val="标准文件_数字编号列项"/>
    <w:pPr>
      <w:ind w:leftChars="350" w:left="550" w:rightChars="-50" w:right="-50" w:hangingChars="200" w:hanging="200"/>
      <w:jc w:val="both"/>
    </w:pPr>
    <w:rPr>
      <w:rFonts w:ascii="宋体"/>
      <w:sz w:val="21"/>
    </w:rPr>
  </w:style>
  <w:style w:type="paragraph" w:customStyle="1" w:styleId="aff3">
    <w:name w:val="标准文件_四级条标题"/>
    <w:basedOn w:val="aff2"/>
    <w:next w:val="afff0"/>
    <w:pPr>
      <w:numPr>
        <w:ilvl w:val="5"/>
        <w:numId w:val="15"/>
      </w:numPr>
      <w:outlineLvl w:val="5"/>
    </w:pPr>
  </w:style>
  <w:style w:type="paragraph" w:customStyle="1" w:styleId="a3">
    <w:name w:val="四级无标题条"/>
    <w:basedOn w:val="aff9"/>
    <w:pPr>
      <w:numPr>
        <w:ilvl w:val="5"/>
        <w:numId w:val="16"/>
      </w:numPr>
      <w:adjustRightInd/>
    </w:pPr>
    <w:rPr>
      <w:szCs w:val="24"/>
    </w:rPr>
  </w:style>
  <w:style w:type="paragraph" w:customStyle="1" w:styleId="affffff2">
    <w:name w:val="标准文件_条文脚注"/>
    <w:basedOn w:val="afffff7"/>
    <w:pPr>
      <w:adjustRightInd w:val="0"/>
      <w:jc w:val="both"/>
    </w:pPr>
  </w:style>
  <w:style w:type="paragraph" w:customStyle="1" w:styleId="affffff3">
    <w:name w:val="标准文件_公式后的破折号"/>
    <w:basedOn w:val="afff0"/>
    <w:pPr>
      <w:ind w:left="-50" w:right="-50" w:firstLine="200"/>
    </w:pPr>
  </w:style>
  <w:style w:type="character" w:customStyle="1" w:styleId="affffff4">
    <w:name w:val="标准文件_图表脚注内容"/>
    <w:rPr>
      <w:rFonts w:ascii="宋体" w:eastAsia="宋体"/>
      <w:spacing w:val="200"/>
      <w:sz w:val="18"/>
      <w:vertAlign w:val="superscript"/>
    </w:rPr>
  </w:style>
  <w:style w:type="paragraph" w:customStyle="1" w:styleId="affffff5">
    <w:name w:val="文献分类号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fffff6">
    <w:name w:val="无标题条"/>
    <w:next w:val="afff0"/>
    <w:pPr>
      <w:jc w:val="both"/>
    </w:pPr>
    <w:rPr>
      <w:sz w:val="21"/>
    </w:rPr>
  </w:style>
  <w:style w:type="paragraph" w:customStyle="1" w:styleId="aff4">
    <w:name w:val="标准文件_五级条标题"/>
    <w:basedOn w:val="aff3"/>
    <w:next w:val="afff0"/>
    <w:pPr>
      <w:numPr>
        <w:ilvl w:val="6"/>
        <w:numId w:val="17"/>
      </w:numPr>
      <w:outlineLvl w:val="6"/>
    </w:pPr>
  </w:style>
  <w:style w:type="paragraph" w:customStyle="1" w:styleId="a4">
    <w:name w:val="五级无标题条"/>
    <w:basedOn w:val="aff9"/>
    <w:pPr>
      <w:numPr>
        <w:ilvl w:val="6"/>
        <w:numId w:val="18"/>
      </w:numPr>
      <w:adjustRightInd/>
    </w:pPr>
    <w:rPr>
      <w:szCs w:val="24"/>
    </w:rPr>
  </w:style>
  <w:style w:type="paragraph" w:styleId="affffff7">
    <w:name w:val="footer"/>
    <w:basedOn w:val="aff9"/>
    <w:pPr>
      <w:tabs>
        <w:tab w:val="center" w:pos="4153"/>
        <w:tab w:val="right" w:pos="8306"/>
      </w:tabs>
      <w:adjustRightInd/>
      <w:snapToGrid w:val="0"/>
      <w:spacing w:line="240" w:lineRule="auto"/>
      <w:jc w:val="right"/>
    </w:pPr>
    <w:rPr>
      <w:rFonts w:ascii="宋体"/>
      <w:sz w:val="18"/>
      <w:szCs w:val="18"/>
    </w:rPr>
  </w:style>
  <w:style w:type="character" w:styleId="affffff8">
    <w:name w:val="page number"/>
    <w:rPr>
      <w:rFonts w:ascii="宋体" w:eastAsia="宋体" w:hAnsi="Times New Roman"/>
      <w:sz w:val="18"/>
    </w:rPr>
  </w:style>
  <w:style w:type="paragraph" w:styleId="affffff9">
    <w:name w:val="header"/>
    <w:basedOn w:val="aff9"/>
    <w:pPr>
      <w:tabs>
        <w:tab w:val="center" w:pos="4153"/>
        <w:tab w:val="right" w:pos="8306"/>
      </w:tabs>
      <w:adjustRightInd/>
      <w:snapToGrid w:val="0"/>
      <w:jc w:val="center"/>
    </w:pPr>
    <w:rPr>
      <w:sz w:val="18"/>
      <w:szCs w:val="18"/>
    </w:rPr>
  </w:style>
  <w:style w:type="paragraph" w:customStyle="1" w:styleId="a0">
    <w:name w:val="一级无标题条"/>
    <w:basedOn w:val="aff9"/>
    <w:pPr>
      <w:numPr>
        <w:ilvl w:val="2"/>
        <w:numId w:val="20"/>
      </w:numPr>
      <w:adjustRightInd/>
    </w:pPr>
    <w:rPr>
      <w:szCs w:val="24"/>
    </w:rPr>
  </w:style>
  <w:style w:type="paragraph" w:customStyle="1" w:styleId="affffffa">
    <w:name w:val="标准文件_引言标题"/>
    <w:next w:val="aff9"/>
    <w:pPr>
      <w:shd w:val="clear" w:color="FFFFFF" w:fill="FFFFFF"/>
      <w:spacing w:before="540" w:after="600"/>
      <w:jc w:val="center"/>
      <w:outlineLvl w:val="0"/>
    </w:pPr>
    <w:rPr>
      <w:rFonts w:ascii="黑体" w:eastAsia="黑体"/>
      <w:sz w:val="32"/>
    </w:rPr>
  </w:style>
  <w:style w:type="paragraph" w:styleId="affffffb">
    <w:name w:val="Normal Indent"/>
    <w:basedOn w:val="aff9"/>
    <w:pPr>
      <w:ind w:firstLine="420"/>
    </w:pPr>
  </w:style>
  <w:style w:type="paragraph" w:customStyle="1" w:styleId="af6">
    <w:name w:val="标准文件_正文表标题"/>
    <w:next w:val="afff0"/>
    <w:pPr>
      <w:numPr>
        <w:numId w:val="29"/>
      </w:numPr>
      <w:tabs>
        <w:tab w:val="left" w:pos="0"/>
      </w:tabs>
      <w:jc w:val="center"/>
    </w:pPr>
    <w:rPr>
      <w:rFonts w:ascii="黑体" w:eastAsia="黑体"/>
      <w:sz w:val="21"/>
    </w:rPr>
  </w:style>
  <w:style w:type="paragraph" w:customStyle="1" w:styleId="af4">
    <w:name w:val="标准文件_正文图标题"/>
    <w:next w:val="afff0"/>
    <w:pPr>
      <w:numPr>
        <w:numId w:val="28"/>
      </w:numPr>
      <w:jc w:val="center"/>
    </w:pPr>
    <w:rPr>
      <w:rFonts w:ascii="黑体" w:eastAsia="黑体"/>
      <w:sz w:val="21"/>
    </w:rPr>
  </w:style>
  <w:style w:type="paragraph" w:customStyle="1" w:styleId="aff5">
    <w:name w:val="标准文件_注："/>
    <w:next w:val="afff0"/>
    <w:pPr>
      <w:widowControl w:val="0"/>
      <w:numPr>
        <w:numId w:val="30"/>
      </w:numPr>
      <w:tabs>
        <w:tab w:val="clear" w:pos="1140"/>
      </w:tabs>
      <w:autoSpaceDE w:val="0"/>
      <w:autoSpaceDN w:val="0"/>
      <w:spacing w:afterLines="30" w:after="30" w:line="300" w:lineRule="exact"/>
      <w:ind w:leftChars="150" w:left="513" w:rightChars="-50" w:right="-50" w:hanging="363"/>
      <w:jc w:val="both"/>
    </w:pPr>
    <w:rPr>
      <w:rFonts w:ascii="宋体"/>
      <w:sz w:val="18"/>
    </w:rPr>
  </w:style>
  <w:style w:type="paragraph" w:customStyle="1" w:styleId="affffffc">
    <w:name w:val="注:后续"/>
    <w:pPr>
      <w:spacing w:line="300" w:lineRule="exact"/>
      <w:ind w:leftChars="400" w:left="600" w:hangingChars="200" w:hanging="200"/>
      <w:jc w:val="both"/>
    </w:pPr>
    <w:rPr>
      <w:rFonts w:ascii="宋体"/>
      <w:sz w:val="18"/>
    </w:rPr>
  </w:style>
  <w:style w:type="paragraph" w:customStyle="1" w:styleId="af0">
    <w:name w:val="标准文件_注×："/>
    <w:next w:val="afff0"/>
    <w:pPr>
      <w:widowControl w:val="0"/>
      <w:numPr>
        <w:numId w:val="27"/>
      </w:numPr>
      <w:tabs>
        <w:tab w:val="clear" w:pos="900"/>
        <w:tab w:val="left" w:pos="525"/>
      </w:tabs>
      <w:autoSpaceDE w:val="0"/>
      <w:autoSpaceDN w:val="0"/>
      <w:spacing w:afterLines="30" w:after="30" w:line="300" w:lineRule="exact"/>
      <w:ind w:leftChars="150" w:left="649" w:rightChars="-50" w:right="-50" w:hanging="499"/>
      <w:jc w:val="both"/>
    </w:pPr>
    <w:rPr>
      <w:rFonts w:ascii="宋体"/>
      <w:sz w:val="18"/>
    </w:rPr>
  </w:style>
  <w:style w:type="paragraph" w:customStyle="1" w:styleId="affffffd">
    <w:name w:val="注×:后续"/>
    <w:basedOn w:val="affffffc"/>
    <w:pPr>
      <w:ind w:leftChars="0" w:left="1406" w:firstLineChars="0" w:hanging="499"/>
    </w:pPr>
  </w:style>
  <w:style w:type="paragraph" w:customStyle="1" w:styleId="affffffe">
    <w:name w:val="标准文件_字母编号列项"/>
    <w:pPr>
      <w:spacing w:line="300" w:lineRule="exact"/>
      <w:ind w:leftChars="170" w:left="370" w:rightChars="-50" w:right="-50" w:hangingChars="200" w:hanging="200"/>
      <w:jc w:val="both"/>
    </w:pPr>
    <w:rPr>
      <w:rFonts w:ascii="宋体"/>
      <w:sz w:val="21"/>
    </w:rPr>
  </w:style>
  <w:style w:type="paragraph" w:customStyle="1" w:styleId="a7">
    <w:name w:val="标准文件_破折号列项"/>
    <w:pPr>
      <w:numPr>
        <w:numId w:val="25"/>
      </w:numPr>
      <w:adjustRightInd w:val="0"/>
      <w:snapToGrid w:val="0"/>
      <w:spacing w:line="300" w:lineRule="exact"/>
      <w:ind w:leftChars="150" w:left="350" w:rightChars="-50" w:right="-50" w:hangingChars="200" w:hanging="200"/>
    </w:pPr>
    <w:rPr>
      <w:sz w:val="21"/>
    </w:rPr>
  </w:style>
  <w:style w:type="paragraph" w:customStyle="1" w:styleId="af2">
    <w:name w:val="标准文件_破折号列项（二级）"/>
    <w:basedOn w:val="a7"/>
    <w:pPr>
      <w:numPr>
        <w:numId w:val="26"/>
      </w:numPr>
      <w:ind w:leftChars="350" w:left="550" w:hanging="200"/>
    </w:pPr>
  </w:style>
  <w:style w:type="paragraph" w:customStyle="1" w:styleId="afffffff">
    <w:name w:val="标准文件_正文公式"/>
    <w:basedOn w:val="aff9"/>
    <w:next w:val="afff"/>
    <w:autoRedefine/>
    <w:pPr>
      <w:tabs>
        <w:tab w:val="right" w:leader="middleDot" w:pos="0"/>
      </w:tabs>
      <w:spacing w:line="276" w:lineRule="auto"/>
      <w:jc w:val="right"/>
    </w:pPr>
    <w:rPr>
      <w:rFonts w:ascii="宋体"/>
    </w:rPr>
  </w:style>
  <w:style w:type="paragraph" w:styleId="afffffff0">
    <w:name w:val="table of figures"/>
    <w:basedOn w:val="aff9"/>
    <w:next w:val="aff9"/>
    <w:semiHidden/>
    <w:pPr>
      <w:adjustRightInd/>
      <w:spacing w:line="240" w:lineRule="auto"/>
      <w:ind w:left="420" w:hanging="420"/>
      <w:jc w:val="left"/>
    </w:pPr>
    <w:rPr>
      <w:caps/>
      <w:szCs w:val="24"/>
    </w:rPr>
  </w:style>
  <w:style w:type="paragraph" w:customStyle="1" w:styleId="15">
    <w:name w:val="附录图标题1"/>
    <w:next w:val="afff0"/>
    <w:p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ff1">
    <w:name w:val="附录二级无标题条"/>
    <w:basedOn w:val="aff9"/>
    <w:next w:val="afff0"/>
    <w:pPr>
      <w:widowControl/>
      <w:wordWrap w:val="0"/>
      <w:overflowPunct w:val="0"/>
      <w:autoSpaceDE w:val="0"/>
      <w:autoSpaceDN w:val="0"/>
      <w:adjustRightInd/>
      <w:spacing w:line="240" w:lineRule="auto"/>
      <w:textAlignment w:val="baseline"/>
      <w:outlineLvl w:val="3"/>
    </w:pPr>
    <w:rPr>
      <w:rFonts w:ascii="宋体"/>
      <w:kern w:val="21"/>
    </w:rPr>
  </w:style>
  <w:style w:type="paragraph" w:customStyle="1" w:styleId="afffffff2">
    <w:name w:val="附录三级无标题条"/>
    <w:basedOn w:val="afffffff1"/>
    <w:next w:val="afff0"/>
    <w:pPr>
      <w:outlineLvl w:val="4"/>
    </w:pPr>
  </w:style>
  <w:style w:type="paragraph" w:customStyle="1" w:styleId="afffffff3">
    <w:name w:val="附录四级无标题条"/>
    <w:basedOn w:val="afffffff2"/>
    <w:next w:val="afff0"/>
    <w:pPr>
      <w:outlineLvl w:val="5"/>
    </w:pPr>
  </w:style>
  <w:style w:type="paragraph" w:customStyle="1" w:styleId="afffffff4">
    <w:name w:val="附录一级无标题条"/>
    <w:basedOn w:val="af8"/>
    <w:next w:val="afff0"/>
    <w:pPr>
      <w:numPr>
        <w:ilvl w:val="0"/>
        <w:numId w:val="0"/>
      </w:numPr>
      <w:autoSpaceDN w:val="0"/>
      <w:spacing w:beforeLines="0" w:before="0" w:afterLines="0" w:after="0"/>
      <w:outlineLvl w:val="2"/>
    </w:pPr>
    <w:rPr>
      <w:rFonts w:ascii="宋体" w:eastAsia="宋体"/>
    </w:rPr>
  </w:style>
  <w:style w:type="paragraph" w:customStyle="1" w:styleId="afffffff5">
    <w:name w:val="附录五级无标题条"/>
    <w:basedOn w:val="afffffff3"/>
    <w:next w:val="afff0"/>
    <w:pPr>
      <w:outlineLvl w:val="6"/>
    </w:pPr>
  </w:style>
  <w:style w:type="paragraph" w:customStyle="1" w:styleId="afffffff6">
    <w:name w:val="标准文件_封面密级"/>
    <w:basedOn w:val="aff9"/>
    <w:rPr>
      <w:rFonts w:eastAsia="黑体"/>
      <w:sz w:val="32"/>
    </w:rPr>
  </w:style>
  <w:style w:type="paragraph" w:customStyle="1" w:styleId="afffffff7">
    <w:name w:val="标准文件_一致程度"/>
    <w:basedOn w:val="aff9"/>
    <w:pPr>
      <w:spacing w:line="440" w:lineRule="exact"/>
      <w:jc w:val="center"/>
    </w:pPr>
    <w:rPr>
      <w:sz w:val="28"/>
    </w:rPr>
  </w:style>
  <w:style w:type="paragraph" w:customStyle="1" w:styleId="ICS">
    <w:name w:val="标准文件_ICS"/>
    <w:basedOn w:val="aff9"/>
    <w:pPr>
      <w:spacing w:line="0" w:lineRule="atLeast"/>
    </w:pPr>
    <w:rPr>
      <w:rFonts w:ascii="黑体" w:eastAsia="黑体" w:hAnsi="宋体"/>
    </w:rPr>
  </w:style>
  <w:style w:type="paragraph" w:customStyle="1" w:styleId="afffffff8">
    <w:name w:val="标准文件_附录公式"/>
    <w:basedOn w:val="afff"/>
    <w:next w:val="afff"/>
    <w:autoRedefine/>
    <w:pPr>
      <w:spacing w:line="276" w:lineRule="auto"/>
      <w:jc w:val="right"/>
    </w:pPr>
    <w:rPr>
      <w:rFonts w:ascii="宋体"/>
    </w:rPr>
  </w:style>
  <w:style w:type="paragraph" w:customStyle="1" w:styleId="a">
    <w:name w:val="标准文件_参考文献条目"/>
    <w:pPr>
      <w:numPr>
        <w:numId w:val="32"/>
      </w:numPr>
    </w:pPr>
    <w:rPr>
      <w:rFonts w:ascii="宋体"/>
    </w:rPr>
  </w:style>
  <w:style w:type="paragraph" w:styleId="afffffff9">
    <w:name w:val="Document Map"/>
    <w:basedOn w:val="aff9"/>
    <w:semiHidden/>
    <w:pPr>
      <w:shd w:val="clear" w:color="auto" w:fill="000080"/>
    </w:pPr>
  </w:style>
  <w:style w:type="character" w:customStyle="1" w:styleId="Char">
    <w:name w:val="标题 Char"/>
    <w:locked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paragraph" w:customStyle="1" w:styleId="afffffffa">
    <w:name w:val="标准文件_段落"/>
    <w:basedOn w:val="aff9"/>
    <w:locked/>
    <w:pPr>
      <w:spacing w:line="316" w:lineRule="exact"/>
      <w:ind w:firstLineChars="200" w:firstLine="428"/>
      <w:jc w:val="left"/>
    </w:pPr>
    <w:rPr>
      <w:rFonts w:ascii="宋体" w:cs="宋体"/>
      <w:noProof/>
      <w:spacing w:val="2"/>
      <w:kern w:val="0"/>
      <w:szCs w:val="21"/>
    </w:rPr>
  </w:style>
  <w:style w:type="character" w:customStyle="1" w:styleId="Char0">
    <w:name w:val="标准文件_段落 Char"/>
    <w:locked/>
    <w:rPr>
      <w:rFonts w:ascii="宋体" w:eastAsia="宋体" w:cs="宋体"/>
      <w:noProof/>
      <w:spacing w:val="2"/>
      <w:sz w:val="21"/>
      <w:szCs w:val="21"/>
      <w:lang w:val="en-US" w:eastAsia="zh-CN" w:bidi="ar-SA"/>
    </w:rPr>
  </w:style>
  <w:style w:type="character" w:customStyle="1" w:styleId="Char1">
    <w:name w:val="标准文件_一级条标题 Char"/>
    <w:locked/>
    <w:rPr>
      <w:rFonts w:ascii="黑体" w:eastAsia="黑体"/>
      <w:spacing w:val="2"/>
      <w:sz w:val="21"/>
    </w:rPr>
  </w:style>
  <w:style w:type="paragraph" w:customStyle="1" w:styleId="aa">
    <w:name w:val="条文脚注"/>
    <w:basedOn w:val="afffff7"/>
    <w:locked/>
    <w:pPr>
      <w:widowControl/>
      <w:numPr>
        <w:numId w:val="33"/>
      </w:numPr>
      <w:tabs>
        <w:tab w:val="clear" w:pos="425"/>
      </w:tabs>
      <w:spacing w:line="240" w:lineRule="auto"/>
      <w:ind w:left="780" w:hanging="360"/>
      <w:jc w:val="both"/>
    </w:pPr>
    <w:rPr>
      <w:rFonts w:cs="宋体"/>
      <w:kern w:val="0"/>
    </w:rPr>
  </w:style>
  <w:style w:type="paragraph" w:styleId="afffffffb">
    <w:name w:val="caption"/>
    <w:basedOn w:val="aff9"/>
    <w:next w:val="aff9"/>
    <w:qFormat/>
    <w:pPr>
      <w:jc w:val="center"/>
    </w:pPr>
    <w:rPr>
      <w:rFonts w:ascii="Arial" w:eastAsia="黑体" w:hAnsi="Arial" w:cs="Arial"/>
      <w:szCs w:val="21"/>
    </w:rPr>
  </w:style>
  <w:style w:type="character" w:customStyle="1" w:styleId="1Char">
    <w:name w:val="标题 1 Char"/>
    <w:locked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semiHidden/>
    <w:locked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locked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Char">
    <w:name w:val="标题 4 Char"/>
    <w:locked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5Char">
    <w:name w:val="标题 5 Char"/>
    <w:locked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6Char">
    <w:name w:val="标题 6 Char"/>
    <w:locked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locked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Char">
    <w:name w:val="标题 8 Char"/>
    <w:locked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9Char">
    <w:name w:val="标题 9 Char"/>
    <w:locked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Char2">
    <w:name w:val="正文文本 Char"/>
    <w:locked/>
    <w:rPr>
      <w:rFonts w:eastAsia="宋体"/>
      <w:kern w:val="2"/>
      <w:sz w:val="21"/>
      <w:lang w:val="en-US" w:eastAsia="zh-CN" w:bidi="ar-SA"/>
    </w:rPr>
  </w:style>
  <w:style w:type="character" w:customStyle="1" w:styleId="Char3">
    <w:name w:val="标准文件_附录标识 Char"/>
    <w:locked/>
    <w:rPr>
      <w:rFonts w:ascii="黑体" w:eastAsia="黑体"/>
      <w:noProof/>
      <w:sz w:val="21"/>
      <w:shd w:val="clear" w:color="FFFFFF" w:fill="FFFFFF"/>
    </w:rPr>
  </w:style>
  <w:style w:type="character" w:customStyle="1" w:styleId="Char4">
    <w:name w:val="脚注文本 Char"/>
    <w:semiHidden/>
    <w:locked/>
    <w:rPr>
      <w:rFonts w:ascii="宋体" w:eastAsia="宋体"/>
      <w:kern w:val="2"/>
      <w:sz w:val="18"/>
      <w:szCs w:val="18"/>
      <w:lang w:val="en-US" w:eastAsia="zh-CN" w:bidi="ar-SA"/>
    </w:rPr>
  </w:style>
  <w:style w:type="character" w:customStyle="1" w:styleId="Char5">
    <w:name w:val="页脚 Char"/>
    <w:locked/>
    <w:rPr>
      <w:rFonts w:ascii="宋体" w:eastAsia="宋体"/>
      <w:kern w:val="2"/>
      <w:sz w:val="18"/>
      <w:szCs w:val="18"/>
      <w:lang w:val="en-US" w:eastAsia="zh-CN" w:bidi="ar-SA"/>
    </w:rPr>
  </w:style>
  <w:style w:type="character" w:customStyle="1" w:styleId="Char6">
    <w:name w:val="页眉 Char"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7">
    <w:name w:val="文档结构图 Char"/>
    <w:locked/>
    <w:rPr>
      <w:rFonts w:eastAsia="宋体"/>
      <w:kern w:val="2"/>
      <w:sz w:val="21"/>
      <w:lang w:val="en-US" w:eastAsia="zh-CN" w:bidi="ar-SA"/>
    </w:rPr>
  </w:style>
  <w:style w:type="paragraph" w:customStyle="1" w:styleId="1">
    <w:name w:val="列表段落1"/>
    <w:basedOn w:val="aff9"/>
    <w:locked/>
    <w:pPr>
      <w:numPr>
        <w:numId w:val="45"/>
      </w:numPr>
      <w:tabs>
        <w:tab w:val="clear" w:pos="1200"/>
      </w:tabs>
      <w:snapToGrid w:val="0"/>
      <w:spacing w:line="420" w:lineRule="exact"/>
      <w:ind w:left="0" w:firstLineChars="200" w:firstLine="200"/>
    </w:pPr>
    <w:rPr>
      <w:rFonts w:ascii="Calibri" w:hAnsi="Calibri" w:cs="Calibri"/>
      <w:sz w:val="24"/>
      <w:szCs w:val="24"/>
    </w:rPr>
  </w:style>
  <w:style w:type="paragraph" w:customStyle="1" w:styleId="afffffffc">
    <w:name w:val="标准文件_附录图题注"/>
    <w:locked/>
    <w:pPr>
      <w:jc w:val="center"/>
    </w:pPr>
    <w:rPr>
      <w:rFonts w:ascii="宋体" w:eastAsia="黑体" w:cs="宋体"/>
      <w:noProof/>
      <w:spacing w:val="2"/>
      <w:sz w:val="21"/>
      <w:szCs w:val="21"/>
    </w:rPr>
  </w:style>
  <w:style w:type="paragraph" w:customStyle="1" w:styleId="afffffffd">
    <w:name w:val="表格字体"/>
    <w:basedOn w:val="aff9"/>
    <w:locked/>
    <w:pPr>
      <w:snapToGrid w:val="0"/>
      <w:spacing w:line="240" w:lineRule="auto"/>
    </w:pPr>
    <w:rPr>
      <w:rFonts w:ascii="宋体" w:hAnsi="宋体" w:cs="宋体"/>
      <w:sz w:val="24"/>
      <w:szCs w:val="24"/>
    </w:rPr>
  </w:style>
  <w:style w:type="paragraph" w:customStyle="1" w:styleId="afffffffe">
    <w:name w:val="表格字体(居中)"/>
    <w:basedOn w:val="afffffffd"/>
    <w:locked/>
    <w:pPr>
      <w:jc w:val="center"/>
    </w:pPr>
  </w:style>
  <w:style w:type="paragraph" w:customStyle="1" w:styleId="affffffff">
    <w:name w:val="标准文件_数字列项"/>
    <w:basedOn w:val="afffffffa"/>
    <w:locked/>
    <w:pPr>
      <w:tabs>
        <w:tab w:val="num" w:pos="1248"/>
      </w:tabs>
      <w:ind w:leftChars="404" w:left="1248" w:firstLineChars="0" w:firstLine="0"/>
    </w:pPr>
  </w:style>
  <w:style w:type="character" w:customStyle="1" w:styleId="Char8">
    <w:name w:val="标准文件_数字列项 Char"/>
    <w:locked/>
    <w:rPr>
      <w:rFonts w:ascii="宋体" w:cs="宋体"/>
      <w:noProof/>
      <w:spacing w:val="2"/>
      <w:sz w:val="21"/>
      <w:szCs w:val="21"/>
    </w:rPr>
  </w:style>
  <w:style w:type="paragraph" w:customStyle="1" w:styleId="11">
    <w:name w:val="样式1"/>
    <w:basedOn w:val="aff9"/>
    <w:locked/>
    <w:pPr>
      <w:numPr>
        <w:numId w:val="44"/>
      </w:numPr>
      <w:tabs>
        <w:tab w:val="clear" w:pos="1300"/>
      </w:tabs>
      <w:spacing w:line="1500" w:lineRule="exact"/>
      <w:ind w:left="0" w:firstLine="420"/>
      <w:jc w:val="right"/>
    </w:pPr>
    <w:rPr>
      <w:rFonts w:ascii="Arial" w:hAnsi="Arial" w:cs="Arial"/>
      <w:b/>
      <w:bCs/>
      <w:sz w:val="160"/>
      <w:szCs w:val="160"/>
    </w:rPr>
  </w:style>
  <w:style w:type="paragraph" w:customStyle="1" w:styleId="affffffff0">
    <w:name w:val="标准文件_正文表题注"/>
    <w:next w:val="aff9"/>
    <w:locked/>
    <w:pPr>
      <w:tabs>
        <w:tab w:val="left" w:pos="0"/>
      </w:tabs>
      <w:jc w:val="center"/>
    </w:pPr>
    <w:rPr>
      <w:rFonts w:ascii="黑体" w:eastAsia="黑体" w:cs="黑体"/>
      <w:sz w:val="21"/>
      <w:szCs w:val="21"/>
    </w:rPr>
  </w:style>
  <w:style w:type="paragraph" w:customStyle="1" w:styleId="af5">
    <w:name w:val="标准文件_正文图题注"/>
    <w:next w:val="aff9"/>
    <w:locked/>
    <w:pPr>
      <w:numPr>
        <w:numId w:val="34"/>
      </w:numPr>
      <w:tabs>
        <w:tab w:val="clear" w:pos="743"/>
      </w:tabs>
      <w:ind w:left="0" w:firstLine="0"/>
      <w:jc w:val="center"/>
    </w:pPr>
    <w:rPr>
      <w:rFonts w:ascii="黑体" w:eastAsia="黑体" w:cs="黑体"/>
      <w:sz w:val="21"/>
      <w:szCs w:val="21"/>
    </w:rPr>
  </w:style>
  <w:style w:type="paragraph" w:customStyle="1" w:styleId="aff8">
    <w:name w:val="标准文件_符号列项"/>
    <w:basedOn w:val="afffffffa"/>
    <w:locked/>
    <w:pPr>
      <w:numPr>
        <w:ilvl w:val="1"/>
        <w:numId w:val="35"/>
      </w:numPr>
      <w:tabs>
        <w:tab w:val="num" w:pos="1414"/>
      </w:tabs>
      <w:ind w:leftChars="412" w:left="1416" w:firstLineChars="0" w:hanging="551"/>
    </w:pPr>
  </w:style>
  <w:style w:type="character" w:customStyle="1" w:styleId="Char9">
    <w:name w:val="标准文件_符号列项 Char"/>
    <w:locked/>
    <w:rPr>
      <w:rFonts w:ascii="宋体" w:cs="宋体"/>
      <w:noProof/>
      <w:spacing w:val="2"/>
      <w:sz w:val="21"/>
      <w:szCs w:val="21"/>
    </w:rPr>
  </w:style>
  <w:style w:type="paragraph" w:customStyle="1" w:styleId="affffffff1">
    <w:name w:val="标准文件_字母列项"/>
    <w:basedOn w:val="aff9"/>
    <w:locked/>
    <w:pPr>
      <w:widowControl/>
      <w:tabs>
        <w:tab w:val="num" w:pos="851"/>
        <w:tab w:val="num" w:pos="1140"/>
      </w:tabs>
      <w:autoSpaceDE w:val="0"/>
      <w:autoSpaceDN w:val="0"/>
      <w:snapToGrid w:val="0"/>
      <w:spacing w:line="276" w:lineRule="auto"/>
      <w:ind w:left="851" w:rightChars="-50" w:right="-105" w:firstLine="420"/>
    </w:pPr>
    <w:rPr>
      <w:rFonts w:ascii="宋体" w:cs="宋体"/>
      <w:noProof/>
      <w:spacing w:val="2"/>
      <w:kern w:val="0"/>
      <w:szCs w:val="21"/>
    </w:rPr>
  </w:style>
  <w:style w:type="paragraph" w:customStyle="1" w:styleId="af1">
    <w:name w:val="标准文件_附录表题注"/>
    <w:locked/>
    <w:pPr>
      <w:numPr>
        <w:ilvl w:val="1"/>
        <w:numId w:val="3"/>
      </w:numPr>
      <w:jc w:val="center"/>
    </w:pPr>
    <w:rPr>
      <w:rFonts w:eastAsia="黑体"/>
      <w:kern w:val="2"/>
      <w:sz w:val="21"/>
      <w:szCs w:val="21"/>
    </w:rPr>
  </w:style>
  <w:style w:type="table" w:styleId="affffffff2">
    <w:name w:val="Table Grid"/>
    <w:basedOn w:val="affb"/>
    <w:rPr>
      <w:rFonts w:ascii="Calibri" w:hAnsi="Calibri" w:cs="Calibri"/>
      <w:szCs w:val="21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ff3">
    <w:name w:val="标准文件_附录段落"/>
    <w:basedOn w:val="afffffffa"/>
    <w:locked/>
  </w:style>
  <w:style w:type="paragraph" w:customStyle="1" w:styleId="affffffff4">
    <w:name w:val="标准书眉_奇数页"/>
    <w:next w:val="aff9"/>
    <w:locked/>
    <w:pPr>
      <w:tabs>
        <w:tab w:val="center" w:pos="4154"/>
        <w:tab w:val="right" w:pos="8306"/>
      </w:tabs>
      <w:spacing w:after="120"/>
      <w:jc w:val="right"/>
    </w:pPr>
    <w:rPr>
      <w:rFonts w:ascii="宋体" w:hAnsi="宋体" w:cs="宋体"/>
      <w:b/>
      <w:bCs/>
      <w:noProof/>
      <w:sz w:val="21"/>
      <w:szCs w:val="21"/>
    </w:rPr>
  </w:style>
  <w:style w:type="paragraph" w:customStyle="1" w:styleId="affffffff5">
    <w:name w:val="标准书眉_偶数页"/>
    <w:basedOn w:val="aff9"/>
    <w:next w:val="aff9"/>
    <w:locked/>
    <w:pPr>
      <w:widowControl/>
      <w:tabs>
        <w:tab w:val="center" w:pos="4154"/>
        <w:tab w:val="right" w:pos="8306"/>
      </w:tabs>
      <w:adjustRightInd/>
      <w:spacing w:after="120" w:line="240" w:lineRule="auto"/>
      <w:jc w:val="left"/>
    </w:pPr>
    <w:rPr>
      <w:rFonts w:ascii="宋体" w:hAnsi="宋体" w:cs="宋体"/>
      <w:b/>
      <w:bCs/>
      <w:noProof/>
      <w:kern w:val="0"/>
      <w:szCs w:val="21"/>
    </w:rPr>
  </w:style>
  <w:style w:type="paragraph" w:customStyle="1" w:styleId="affffffff6">
    <w:name w:val="前言、引言标题"/>
    <w:next w:val="aff9"/>
    <w:locked/>
    <w:pPr>
      <w:shd w:val="clear" w:color="FFFFFF" w:fill="FFFFFF"/>
      <w:tabs>
        <w:tab w:val="num" w:pos="425"/>
      </w:tabs>
      <w:spacing w:before="567" w:after="680"/>
      <w:ind w:left="425" w:hanging="425"/>
      <w:jc w:val="center"/>
      <w:outlineLvl w:val="0"/>
    </w:pPr>
    <w:rPr>
      <w:rFonts w:ascii="黑体" w:eastAsia="黑体" w:cs="黑体"/>
      <w:spacing w:val="200"/>
      <w:sz w:val="32"/>
      <w:szCs w:val="32"/>
    </w:rPr>
  </w:style>
  <w:style w:type="paragraph" w:customStyle="1" w:styleId="affffffff7">
    <w:name w:val="参考文献、索引标题"/>
    <w:basedOn w:val="aff9"/>
    <w:next w:val="aff9"/>
    <w:locked/>
    <w:pPr>
      <w:widowControl/>
      <w:shd w:val="clear" w:color="FFFFFF" w:fill="FFFFFF"/>
      <w:adjustRightInd/>
      <w:spacing w:before="540" w:after="180" w:line="240" w:lineRule="auto"/>
      <w:jc w:val="center"/>
      <w:outlineLvl w:val="0"/>
    </w:pPr>
    <w:rPr>
      <w:rFonts w:ascii="黑体" w:eastAsia="黑体" w:cs="黑体"/>
      <w:spacing w:val="200"/>
      <w:kern w:val="0"/>
      <w:szCs w:val="21"/>
    </w:rPr>
  </w:style>
  <w:style w:type="paragraph" w:customStyle="1" w:styleId="affffffff8">
    <w:name w:val="段"/>
    <w:next w:val="aff9"/>
    <w:locked/>
    <w:pPr>
      <w:autoSpaceDE w:val="0"/>
      <w:autoSpaceDN w:val="0"/>
      <w:ind w:firstLine="425"/>
      <w:jc w:val="both"/>
    </w:pPr>
    <w:rPr>
      <w:rFonts w:ascii="宋体" w:cs="宋体"/>
      <w:noProof/>
      <w:sz w:val="21"/>
      <w:szCs w:val="21"/>
    </w:rPr>
  </w:style>
  <w:style w:type="character" w:customStyle="1" w:styleId="Chara">
    <w:name w:val="段 Char"/>
    <w:locked/>
    <w:rPr>
      <w:rFonts w:ascii="宋体" w:eastAsia="宋体" w:cs="宋体"/>
      <w:noProof/>
      <w:sz w:val="21"/>
      <w:szCs w:val="21"/>
      <w:lang w:val="en-US" w:eastAsia="zh-CN" w:bidi="ar-SA"/>
    </w:rPr>
  </w:style>
  <w:style w:type="paragraph" w:customStyle="1" w:styleId="affffffff9">
    <w:name w:val="章标题"/>
    <w:next w:val="aff9"/>
    <w:locked/>
    <w:pPr>
      <w:tabs>
        <w:tab w:val="num" w:pos="425"/>
      </w:tabs>
      <w:spacing w:before="50" w:after="50" w:line="360" w:lineRule="auto"/>
      <w:ind w:left="425" w:hanging="425"/>
      <w:jc w:val="both"/>
      <w:outlineLvl w:val="1"/>
    </w:pPr>
    <w:rPr>
      <w:rFonts w:ascii="黑体" w:eastAsia="黑体" w:cs="黑体"/>
      <w:sz w:val="21"/>
      <w:szCs w:val="21"/>
    </w:rPr>
  </w:style>
  <w:style w:type="paragraph" w:customStyle="1" w:styleId="affffffffa">
    <w:name w:val="一级条标题"/>
    <w:basedOn w:val="affffffff9"/>
    <w:next w:val="affffffff8"/>
    <w:locked/>
    <w:pPr>
      <w:spacing w:before="0" w:after="0" w:line="240" w:lineRule="auto"/>
      <w:outlineLvl w:val="2"/>
    </w:pPr>
  </w:style>
  <w:style w:type="paragraph" w:customStyle="1" w:styleId="affffffffb">
    <w:name w:val="二级条标题"/>
    <w:basedOn w:val="affffffffa"/>
    <w:next w:val="affffffff8"/>
    <w:locked/>
    <w:pPr>
      <w:outlineLvl w:val="3"/>
    </w:pPr>
  </w:style>
  <w:style w:type="character" w:customStyle="1" w:styleId="affffffffc">
    <w:name w:val="发布"/>
    <w:locked/>
    <w:rPr>
      <w:rFonts w:ascii="黑体" w:eastAsia="黑体"/>
      <w:spacing w:val="22"/>
      <w:w w:val="100"/>
      <w:position w:val="3"/>
      <w:sz w:val="28"/>
    </w:rPr>
  </w:style>
  <w:style w:type="paragraph" w:customStyle="1" w:styleId="affffffffd">
    <w:name w:val="附录标识"/>
    <w:locked/>
    <w:pPr>
      <w:shd w:val="clear" w:color="FFFFFF" w:fill="FFFFFF"/>
      <w:tabs>
        <w:tab w:val="num" w:pos="425"/>
        <w:tab w:val="left" w:pos="6405"/>
      </w:tabs>
      <w:spacing w:before="640" w:after="100"/>
      <w:ind w:left="425" w:hanging="425"/>
      <w:jc w:val="center"/>
      <w:outlineLvl w:val="0"/>
    </w:pPr>
    <w:rPr>
      <w:rFonts w:ascii="黑体" w:eastAsia="黑体" w:cs="黑体"/>
      <w:noProof/>
      <w:sz w:val="21"/>
      <w:szCs w:val="21"/>
    </w:rPr>
  </w:style>
  <w:style w:type="paragraph" w:customStyle="1" w:styleId="affffffffe">
    <w:name w:val="附录表标题"/>
    <w:next w:val="affffffff8"/>
    <w:locked/>
    <w:pPr>
      <w:jc w:val="center"/>
      <w:textAlignment w:val="baseline"/>
    </w:pPr>
    <w:rPr>
      <w:rFonts w:ascii="黑体" w:eastAsia="黑体" w:cs="黑体"/>
      <w:kern w:val="21"/>
      <w:sz w:val="21"/>
      <w:szCs w:val="21"/>
    </w:rPr>
  </w:style>
  <w:style w:type="paragraph" w:customStyle="1" w:styleId="afffffffff">
    <w:name w:val="附录章标题"/>
    <w:next w:val="affffffff8"/>
    <w:autoRedefine/>
    <w:locked/>
    <w:pPr>
      <w:tabs>
        <w:tab w:val="num" w:pos="425"/>
      </w:tabs>
      <w:wordWrap w:val="0"/>
      <w:overflowPunct w:val="0"/>
      <w:autoSpaceDE w:val="0"/>
      <w:spacing w:before="50" w:after="50"/>
      <w:ind w:left="425" w:hanging="425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afffffffff0">
    <w:name w:val="附录一级条标题"/>
    <w:basedOn w:val="aff9"/>
    <w:next w:val="affffffff8"/>
    <w:locked/>
    <w:pPr>
      <w:widowControl/>
      <w:tabs>
        <w:tab w:val="num" w:pos="425"/>
      </w:tabs>
      <w:wordWrap w:val="0"/>
      <w:overflowPunct w:val="0"/>
      <w:autoSpaceDE w:val="0"/>
      <w:autoSpaceDN w:val="0"/>
      <w:adjustRightInd/>
      <w:spacing w:line="240" w:lineRule="auto"/>
      <w:ind w:left="425" w:hanging="425"/>
      <w:textAlignment w:val="baseline"/>
      <w:outlineLvl w:val="2"/>
    </w:pPr>
    <w:rPr>
      <w:rFonts w:ascii="黑体" w:eastAsia="黑体" w:cs="黑体"/>
      <w:kern w:val="21"/>
      <w:szCs w:val="21"/>
    </w:rPr>
  </w:style>
  <w:style w:type="paragraph" w:customStyle="1" w:styleId="afffffffff1">
    <w:name w:val="附录二级条标题"/>
    <w:basedOn w:val="afffffffff0"/>
    <w:next w:val="affffffff8"/>
    <w:locked/>
    <w:pPr>
      <w:outlineLvl w:val="3"/>
    </w:pPr>
  </w:style>
  <w:style w:type="paragraph" w:customStyle="1" w:styleId="afffffffff2">
    <w:name w:val="附录三级条标题"/>
    <w:basedOn w:val="afffffffff1"/>
    <w:next w:val="affffffff8"/>
    <w:locked/>
    <w:pPr>
      <w:numPr>
        <w:ilvl w:val="4"/>
      </w:numPr>
      <w:tabs>
        <w:tab w:val="num" w:pos="425"/>
      </w:tabs>
      <w:ind w:left="425" w:hanging="425"/>
      <w:outlineLvl w:val="4"/>
    </w:pPr>
  </w:style>
  <w:style w:type="paragraph" w:customStyle="1" w:styleId="afffffffff3">
    <w:name w:val="附录四级条标题"/>
    <w:basedOn w:val="afffffffff2"/>
    <w:next w:val="affffffff8"/>
    <w:locked/>
    <w:pPr>
      <w:numPr>
        <w:ilvl w:val="5"/>
      </w:numPr>
      <w:tabs>
        <w:tab w:val="num" w:pos="425"/>
      </w:tabs>
      <w:ind w:left="425" w:hanging="425"/>
      <w:outlineLvl w:val="5"/>
    </w:pPr>
  </w:style>
  <w:style w:type="paragraph" w:customStyle="1" w:styleId="afffffffff4">
    <w:name w:val="附录图标题"/>
    <w:next w:val="affffffff8"/>
    <w:locked/>
    <w:pPr>
      <w:jc w:val="center"/>
    </w:pPr>
    <w:rPr>
      <w:rFonts w:ascii="黑体" w:eastAsia="黑体" w:cs="黑体"/>
      <w:sz w:val="21"/>
      <w:szCs w:val="21"/>
    </w:rPr>
  </w:style>
  <w:style w:type="paragraph" w:customStyle="1" w:styleId="afffffffff5">
    <w:name w:val="附录五级条标题"/>
    <w:basedOn w:val="afffffffff3"/>
    <w:next w:val="affffffff8"/>
    <w:locked/>
    <w:pPr>
      <w:numPr>
        <w:ilvl w:val="6"/>
      </w:numPr>
      <w:tabs>
        <w:tab w:val="num" w:pos="425"/>
      </w:tabs>
      <w:ind w:left="425" w:hanging="425"/>
      <w:outlineLvl w:val="6"/>
    </w:pPr>
  </w:style>
  <w:style w:type="paragraph" w:customStyle="1" w:styleId="c">
    <w:name w:val="c标准代替"/>
    <w:basedOn w:val="aff9"/>
    <w:next w:val="aff9"/>
    <w:locked/>
    <w:pPr>
      <w:numPr>
        <w:numId w:val="39"/>
      </w:numPr>
      <w:tabs>
        <w:tab w:val="clear" w:pos="425"/>
      </w:tabs>
      <w:spacing w:line="240" w:lineRule="auto"/>
      <w:ind w:left="0" w:firstLine="0"/>
      <w:jc w:val="right"/>
    </w:pPr>
    <w:rPr>
      <w:rFonts w:ascii="宋体" w:cs="宋体"/>
      <w:kern w:val="0"/>
      <w:szCs w:val="21"/>
    </w:rPr>
  </w:style>
  <w:style w:type="paragraph" w:customStyle="1" w:styleId="afffffffff6">
    <w:name w:val="三级条标题"/>
    <w:basedOn w:val="affffffffb"/>
    <w:next w:val="affffffff8"/>
    <w:locked/>
    <w:pPr>
      <w:outlineLvl w:val="4"/>
    </w:pPr>
  </w:style>
  <w:style w:type="paragraph" w:customStyle="1" w:styleId="ab">
    <w:name w:val="示例×："/>
    <w:basedOn w:val="afffffffff7"/>
    <w:next w:val="afffffffff8"/>
    <w:locked/>
    <w:pPr>
      <w:widowControl w:val="0"/>
      <w:numPr>
        <w:numId w:val="40"/>
      </w:numPr>
      <w:tabs>
        <w:tab w:val="clear" w:pos="425"/>
        <w:tab w:val="left" w:pos="630"/>
        <w:tab w:val="num" w:pos="760"/>
        <w:tab w:val="num" w:pos="1100"/>
      </w:tabs>
      <w:autoSpaceDE w:val="0"/>
      <w:autoSpaceDN w:val="0"/>
      <w:ind w:left="20" w:firstLine="380"/>
    </w:pPr>
  </w:style>
  <w:style w:type="paragraph" w:customStyle="1" w:styleId="afffffffff7">
    <w:name w:val="示例："/>
    <w:next w:val="afffffffff8"/>
    <w:locked/>
    <w:pPr>
      <w:tabs>
        <w:tab w:val="num" w:pos="1100"/>
      </w:tabs>
      <w:ind w:firstLine="380"/>
      <w:jc w:val="both"/>
    </w:pPr>
    <w:rPr>
      <w:rFonts w:ascii="宋体" w:cs="宋体"/>
      <w:sz w:val="18"/>
      <w:szCs w:val="18"/>
    </w:rPr>
  </w:style>
  <w:style w:type="paragraph" w:customStyle="1" w:styleId="afffffffff8">
    <w:name w:val="示例后续"/>
    <w:basedOn w:val="aff9"/>
    <w:locked/>
    <w:pPr>
      <w:adjustRightInd/>
      <w:spacing w:line="240" w:lineRule="auto"/>
      <w:ind w:firstLineChars="200" w:firstLine="200"/>
    </w:pPr>
    <w:rPr>
      <w:sz w:val="18"/>
      <w:szCs w:val="18"/>
    </w:rPr>
  </w:style>
  <w:style w:type="paragraph" w:customStyle="1" w:styleId="ad">
    <w:name w:val="四级条标题"/>
    <w:basedOn w:val="afffffffff6"/>
    <w:next w:val="affffffff8"/>
    <w:locked/>
    <w:pPr>
      <w:numPr>
        <w:numId w:val="41"/>
      </w:numPr>
      <w:outlineLvl w:val="5"/>
    </w:pPr>
  </w:style>
  <w:style w:type="paragraph" w:customStyle="1" w:styleId="a9">
    <w:name w:val="图表脚注"/>
    <w:next w:val="affffffff8"/>
    <w:locked/>
    <w:pPr>
      <w:numPr>
        <w:numId w:val="36"/>
      </w:numPr>
      <w:tabs>
        <w:tab w:val="clear" w:pos="425"/>
      </w:tabs>
      <w:ind w:leftChars="200" w:left="300" w:hangingChars="100" w:hanging="100"/>
      <w:jc w:val="both"/>
    </w:pPr>
    <w:rPr>
      <w:rFonts w:ascii="宋体" w:cs="宋体"/>
      <w:sz w:val="18"/>
      <w:szCs w:val="18"/>
    </w:rPr>
  </w:style>
  <w:style w:type="paragraph" w:customStyle="1" w:styleId="a8">
    <w:name w:val="五级条标题"/>
    <w:basedOn w:val="ad"/>
    <w:next w:val="affffffff8"/>
    <w:locked/>
    <w:pPr>
      <w:numPr>
        <w:numId w:val="37"/>
      </w:numPr>
      <w:outlineLvl w:val="6"/>
    </w:pPr>
  </w:style>
  <w:style w:type="paragraph" w:customStyle="1" w:styleId="a6">
    <w:name w:val="正文表标题"/>
    <w:next w:val="affffffff8"/>
    <w:locked/>
    <w:pPr>
      <w:numPr>
        <w:numId w:val="38"/>
      </w:numPr>
      <w:jc w:val="center"/>
    </w:pPr>
    <w:rPr>
      <w:rFonts w:ascii="黑体" w:eastAsia="黑体" w:cs="黑体"/>
      <w:sz w:val="21"/>
      <w:szCs w:val="21"/>
    </w:rPr>
  </w:style>
  <w:style w:type="paragraph" w:customStyle="1" w:styleId="afffffffff9">
    <w:name w:val="正文图标题"/>
    <w:next w:val="affffffff8"/>
    <w:locked/>
    <w:pPr>
      <w:jc w:val="center"/>
    </w:pPr>
    <w:rPr>
      <w:rFonts w:ascii="黑体" w:eastAsia="黑体" w:cs="黑体"/>
      <w:sz w:val="21"/>
      <w:szCs w:val="21"/>
    </w:rPr>
  </w:style>
  <w:style w:type="paragraph" w:customStyle="1" w:styleId="afffffffffa">
    <w:name w:val="注："/>
    <w:next w:val="affffffc"/>
    <w:locked/>
    <w:pPr>
      <w:widowControl w:val="0"/>
      <w:autoSpaceDE w:val="0"/>
      <w:autoSpaceDN w:val="0"/>
      <w:jc w:val="both"/>
    </w:pPr>
    <w:rPr>
      <w:rFonts w:ascii="宋体" w:cs="宋体"/>
      <w:sz w:val="18"/>
      <w:szCs w:val="18"/>
    </w:rPr>
  </w:style>
  <w:style w:type="paragraph" w:customStyle="1" w:styleId="afffffffffb">
    <w:name w:val="注×："/>
    <w:next w:val="affffffd"/>
    <w:locked/>
    <w:pPr>
      <w:widowControl w:val="0"/>
      <w:tabs>
        <w:tab w:val="left" w:pos="630"/>
      </w:tabs>
      <w:autoSpaceDE w:val="0"/>
      <w:autoSpaceDN w:val="0"/>
      <w:jc w:val="both"/>
    </w:pPr>
    <w:rPr>
      <w:rFonts w:ascii="宋体" w:cs="宋体"/>
      <w:sz w:val="18"/>
      <w:szCs w:val="18"/>
    </w:rPr>
  </w:style>
  <w:style w:type="paragraph" w:customStyle="1" w:styleId="afffffffffc">
    <w:name w:val="数字编号列项"/>
    <w:locked/>
    <w:pPr>
      <w:ind w:leftChars="400" w:left="1260" w:hangingChars="200" w:hanging="420"/>
      <w:jc w:val="both"/>
    </w:pPr>
    <w:rPr>
      <w:rFonts w:ascii="宋体" w:cs="宋体"/>
      <w:sz w:val="21"/>
      <w:szCs w:val="21"/>
    </w:rPr>
  </w:style>
  <w:style w:type="paragraph" w:customStyle="1" w:styleId="afffffffffd">
    <w:name w:val="字母编号列项"/>
    <w:locked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paragraph" w:customStyle="1" w:styleId="afffffffffe">
    <w:name w:val="标准名称标题"/>
    <w:basedOn w:val="aff9"/>
    <w:next w:val="affffffff9"/>
    <w:locked/>
    <w:pPr>
      <w:widowControl/>
      <w:shd w:val="clear" w:color="FFFFFF" w:fill="FFFFFF"/>
      <w:adjustRightInd/>
      <w:spacing w:line="440" w:lineRule="exact"/>
      <w:jc w:val="center"/>
    </w:pPr>
    <w:rPr>
      <w:rFonts w:ascii="黑体" w:eastAsia="黑体" w:cs="黑体"/>
      <w:kern w:val="0"/>
      <w:sz w:val="32"/>
      <w:szCs w:val="32"/>
    </w:rPr>
  </w:style>
  <w:style w:type="paragraph" w:customStyle="1" w:styleId="affffffffff">
    <w:name w:val="目次"/>
    <w:next w:val="aff9"/>
    <w:locked/>
    <w:pPr>
      <w:shd w:val="clear" w:color="FFFFFF" w:fill="FFFFFF"/>
      <w:spacing w:before="540" w:after="600"/>
      <w:jc w:val="center"/>
      <w:outlineLvl w:val="0"/>
    </w:pPr>
    <w:rPr>
      <w:rFonts w:ascii="黑体" w:eastAsia="黑体" w:cs="黑体"/>
      <w:sz w:val="32"/>
      <w:szCs w:val="32"/>
    </w:rPr>
  </w:style>
  <w:style w:type="character" w:customStyle="1" w:styleId="affffffffff0">
    <w:name w:val="图表脚注内容"/>
    <w:locked/>
    <w:rPr>
      <w:rFonts w:ascii="宋体" w:eastAsia="宋体"/>
      <w:spacing w:val="0"/>
      <w:sz w:val="18"/>
      <w:vertAlign w:val="superscript"/>
    </w:rPr>
  </w:style>
  <w:style w:type="paragraph" w:customStyle="1" w:styleId="c1">
    <w:name w:val="c封面标准名称"/>
    <w:basedOn w:val="aff9"/>
    <w:locked/>
    <w:pPr>
      <w:spacing w:line="240" w:lineRule="auto"/>
      <w:jc w:val="center"/>
    </w:pPr>
    <w:rPr>
      <w:rFonts w:eastAsia="黑体"/>
      <w:kern w:val="0"/>
      <w:sz w:val="52"/>
      <w:szCs w:val="52"/>
    </w:rPr>
  </w:style>
  <w:style w:type="paragraph" w:customStyle="1" w:styleId="c2">
    <w:name w:val="c封面发布日期"/>
    <w:basedOn w:val="aff9"/>
    <w:locked/>
    <w:pPr>
      <w:spacing w:line="240" w:lineRule="auto"/>
    </w:pPr>
    <w:rPr>
      <w:rFonts w:eastAsia="黑体"/>
      <w:kern w:val="0"/>
      <w:sz w:val="28"/>
      <w:szCs w:val="28"/>
    </w:rPr>
  </w:style>
  <w:style w:type="paragraph" w:customStyle="1" w:styleId="c3">
    <w:name w:val="c封面标准编号"/>
    <w:basedOn w:val="aff9"/>
    <w:next w:val="c"/>
    <w:locked/>
    <w:pPr>
      <w:spacing w:line="240" w:lineRule="auto"/>
      <w:jc w:val="right"/>
    </w:pPr>
    <w:rPr>
      <w:rFonts w:ascii="宋体" w:cs="宋体"/>
      <w:b/>
      <w:bCs/>
      <w:kern w:val="0"/>
      <w:sz w:val="28"/>
      <w:szCs w:val="28"/>
    </w:rPr>
  </w:style>
  <w:style w:type="paragraph" w:customStyle="1" w:styleId="c4">
    <w:name w:val="c封面标准分类号"/>
    <w:basedOn w:val="aff9"/>
    <w:locked/>
    <w:pPr>
      <w:spacing w:line="240" w:lineRule="auto"/>
    </w:pPr>
    <w:rPr>
      <w:rFonts w:ascii="宋体" w:cs="宋体"/>
      <w:b/>
      <w:bCs/>
      <w:kern w:val="0"/>
      <w:sz w:val="28"/>
      <w:szCs w:val="28"/>
    </w:rPr>
  </w:style>
  <w:style w:type="paragraph" w:customStyle="1" w:styleId="c5">
    <w:name w:val="c封面实施日期"/>
    <w:basedOn w:val="aff9"/>
    <w:locked/>
    <w:pPr>
      <w:spacing w:line="240" w:lineRule="auto"/>
      <w:jc w:val="right"/>
    </w:pPr>
    <w:rPr>
      <w:rFonts w:eastAsia="黑体"/>
      <w:sz w:val="28"/>
      <w:szCs w:val="28"/>
    </w:rPr>
  </w:style>
  <w:style w:type="paragraph" w:customStyle="1" w:styleId="c6">
    <w:name w:val="c封面密级"/>
    <w:basedOn w:val="aff9"/>
    <w:locked/>
    <w:pPr>
      <w:spacing w:line="240" w:lineRule="auto"/>
    </w:pPr>
    <w:rPr>
      <w:rFonts w:eastAsia="黑体"/>
      <w:sz w:val="32"/>
      <w:szCs w:val="32"/>
    </w:rPr>
  </w:style>
  <w:style w:type="paragraph" w:customStyle="1" w:styleId="c7">
    <w:name w:val="c封面标准英文名称"/>
    <w:basedOn w:val="aff9"/>
    <w:locked/>
    <w:pPr>
      <w:spacing w:line="240" w:lineRule="auto"/>
      <w:jc w:val="center"/>
    </w:pPr>
    <w:rPr>
      <w:b/>
      <w:bCs/>
      <w:sz w:val="28"/>
      <w:szCs w:val="28"/>
    </w:rPr>
  </w:style>
  <w:style w:type="paragraph" w:customStyle="1" w:styleId="c8">
    <w:name w:val="c标准部门"/>
    <w:basedOn w:val="aff9"/>
    <w:next w:val="aff9"/>
    <w:locked/>
    <w:pPr>
      <w:spacing w:line="240" w:lineRule="auto"/>
      <w:jc w:val="right"/>
    </w:pPr>
    <w:rPr>
      <w:rFonts w:ascii="黑体" w:eastAsia="黑体" w:cs="黑体"/>
      <w:sz w:val="32"/>
      <w:szCs w:val="32"/>
    </w:rPr>
  </w:style>
  <w:style w:type="paragraph" w:customStyle="1" w:styleId="affffffffff1">
    <w:name w:val="正文格式"/>
    <w:basedOn w:val="aff9"/>
    <w:locked/>
    <w:pPr>
      <w:widowControl/>
      <w:snapToGrid w:val="0"/>
      <w:spacing w:line="360" w:lineRule="atLeast"/>
      <w:ind w:firstLine="482"/>
      <w:textAlignment w:val="baseline"/>
    </w:pPr>
    <w:rPr>
      <w:kern w:val="0"/>
      <w:sz w:val="24"/>
      <w:szCs w:val="24"/>
    </w:rPr>
  </w:style>
  <w:style w:type="paragraph" w:customStyle="1" w:styleId="-">
    <w:name w:val="并列项-点"/>
    <w:basedOn w:val="aff9"/>
    <w:locked/>
    <w:pPr>
      <w:widowControl/>
      <w:tabs>
        <w:tab w:val="left" w:pos="851"/>
        <w:tab w:val="num" w:pos="927"/>
      </w:tabs>
      <w:snapToGrid w:val="0"/>
      <w:spacing w:line="360" w:lineRule="atLeast"/>
      <w:ind w:left="851" w:hanging="284"/>
      <w:textAlignment w:val="baseline"/>
    </w:pPr>
    <w:rPr>
      <w:kern w:val="0"/>
      <w:sz w:val="24"/>
      <w:szCs w:val="24"/>
    </w:rPr>
  </w:style>
  <w:style w:type="paragraph" w:customStyle="1" w:styleId="affffffffff2">
    <w:name w:val="标准正文"/>
    <w:basedOn w:val="aff9"/>
    <w:locked/>
    <w:pPr>
      <w:spacing w:line="360" w:lineRule="atLeast"/>
      <w:ind w:firstLine="425"/>
      <w:jc w:val="left"/>
      <w:textAlignment w:val="baseline"/>
    </w:pPr>
    <w:rPr>
      <w:spacing w:val="-4"/>
      <w:kern w:val="21"/>
      <w:szCs w:val="21"/>
    </w:rPr>
  </w:style>
  <w:style w:type="paragraph" w:customStyle="1" w:styleId="extra">
    <w:name w:val="extra"/>
    <w:basedOn w:val="aff9"/>
    <w:locked/>
    <w:pPr>
      <w:spacing w:line="360" w:lineRule="atLeast"/>
      <w:jc w:val="left"/>
      <w:textAlignment w:val="baseline"/>
    </w:pPr>
    <w:rPr>
      <w:spacing w:val="-4"/>
      <w:kern w:val="0"/>
      <w:szCs w:val="21"/>
    </w:rPr>
  </w:style>
  <w:style w:type="paragraph" w:customStyle="1" w:styleId="c9">
    <w:name w:val="c标准正文"/>
    <w:basedOn w:val="aff9"/>
    <w:locked/>
    <w:pPr>
      <w:spacing w:line="360" w:lineRule="atLeast"/>
      <w:ind w:firstLine="425"/>
    </w:pPr>
    <w:rPr>
      <w:kern w:val="0"/>
      <w:szCs w:val="21"/>
    </w:rPr>
  </w:style>
  <w:style w:type="paragraph" w:customStyle="1" w:styleId="ca">
    <w:name w:val="c目录标题"/>
    <w:basedOn w:val="aff9"/>
    <w:locked/>
    <w:pPr>
      <w:adjustRightInd/>
      <w:spacing w:before="540" w:after="600" w:line="240" w:lineRule="auto"/>
      <w:jc w:val="center"/>
    </w:pPr>
    <w:rPr>
      <w:rFonts w:eastAsia="黑体"/>
      <w:sz w:val="32"/>
      <w:szCs w:val="32"/>
    </w:rPr>
  </w:style>
  <w:style w:type="character" w:customStyle="1" w:styleId="16">
    <w:name w:val="已访问的超链接1"/>
    <w:locked/>
    <w:rPr>
      <w:color w:val="800080"/>
      <w:u w:val="single"/>
    </w:rPr>
  </w:style>
  <w:style w:type="paragraph" w:styleId="affffffffff3">
    <w:name w:val="Body Text Indent"/>
    <w:basedOn w:val="aff9"/>
    <w:link w:val="affffffffff4"/>
    <w:pPr>
      <w:adjustRightInd/>
      <w:spacing w:line="240" w:lineRule="auto"/>
      <w:ind w:firstLine="435"/>
    </w:pPr>
    <w:rPr>
      <w:szCs w:val="21"/>
    </w:rPr>
  </w:style>
  <w:style w:type="character" w:customStyle="1" w:styleId="Charb">
    <w:name w:val="正文文本缩进 Char"/>
    <w:locked/>
    <w:rPr>
      <w:rFonts w:eastAsia="宋体"/>
      <w:kern w:val="2"/>
      <w:sz w:val="21"/>
      <w:szCs w:val="21"/>
      <w:lang w:val="en-US" w:eastAsia="zh-CN" w:bidi="ar-SA"/>
    </w:rPr>
  </w:style>
  <w:style w:type="paragraph" w:styleId="ae">
    <w:name w:val="Balloon Text"/>
    <w:basedOn w:val="aff9"/>
    <w:semiHidden/>
    <w:pPr>
      <w:numPr>
        <w:ilvl w:val="1"/>
        <w:numId w:val="42"/>
      </w:numPr>
      <w:tabs>
        <w:tab w:val="clear" w:pos="1259"/>
      </w:tabs>
      <w:adjustRightInd/>
      <w:spacing w:line="240" w:lineRule="auto"/>
      <w:ind w:left="0" w:firstLine="0"/>
    </w:pPr>
    <w:rPr>
      <w:sz w:val="18"/>
      <w:szCs w:val="18"/>
    </w:rPr>
  </w:style>
  <w:style w:type="character" w:customStyle="1" w:styleId="Charc">
    <w:name w:val="批注框文本 Char"/>
    <w:semiHidden/>
    <w:locked/>
    <w:rPr>
      <w:kern w:val="2"/>
      <w:sz w:val="18"/>
      <w:szCs w:val="18"/>
    </w:rPr>
  </w:style>
  <w:style w:type="paragraph" w:customStyle="1" w:styleId="af">
    <w:name w:val="数字编号列项（二级）"/>
    <w:locked/>
    <w:pPr>
      <w:numPr>
        <w:ilvl w:val="2"/>
        <w:numId w:val="42"/>
      </w:numPr>
      <w:tabs>
        <w:tab w:val="clear" w:pos="0"/>
        <w:tab w:val="num" w:pos="1259"/>
      </w:tabs>
      <w:ind w:left="1259" w:hanging="420"/>
      <w:jc w:val="both"/>
    </w:pPr>
    <w:rPr>
      <w:rFonts w:ascii="宋体" w:cs="宋体"/>
      <w:sz w:val="21"/>
      <w:szCs w:val="21"/>
    </w:rPr>
  </w:style>
  <w:style w:type="paragraph" w:customStyle="1" w:styleId="a5">
    <w:name w:val="字母编号列项（一级）"/>
    <w:locked/>
    <w:pPr>
      <w:numPr>
        <w:numId w:val="43"/>
      </w:numPr>
      <w:tabs>
        <w:tab w:val="num" w:pos="839"/>
      </w:tabs>
      <w:ind w:left="839" w:hanging="419"/>
      <w:jc w:val="both"/>
    </w:pPr>
    <w:rPr>
      <w:rFonts w:ascii="宋体" w:cs="宋体"/>
      <w:sz w:val="21"/>
      <w:szCs w:val="21"/>
    </w:rPr>
  </w:style>
  <w:style w:type="paragraph" w:customStyle="1" w:styleId="affffffffff5">
    <w:name w:val="编号列项（三级）"/>
    <w:locked/>
    <w:rPr>
      <w:rFonts w:ascii="宋体" w:cs="宋体"/>
      <w:sz w:val="21"/>
      <w:szCs w:val="21"/>
    </w:rPr>
  </w:style>
  <w:style w:type="paragraph" w:customStyle="1" w:styleId="affffffffff6">
    <w:name w:val="示例"/>
    <w:next w:val="aff9"/>
    <w:locked/>
    <w:pPr>
      <w:widowControl w:val="0"/>
      <w:tabs>
        <w:tab w:val="num" w:pos="1140"/>
      </w:tabs>
      <w:ind w:left="840" w:hanging="420"/>
      <w:jc w:val="both"/>
    </w:pPr>
    <w:rPr>
      <w:rFonts w:ascii="宋体" w:cs="宋体"/>
      <w:sz w:val="18"/>
      <w:szCs w:val="18"/>
    </w:rPr>
  </w:style>
  <w:style w:type="paragraph" w:styleId="affffffffff7">
    <w:name w:val="endnote text"/>
    <w:basedOn w:val="aff9"/>
    <w:semiHidden/>
    <w:pPr>
      <w:snapToGrid w:val="0"/>
      <w:ind w:firstLine="420"/>
      <w:jc w:val="left"/>
    </w:pPr>
    <w:rPr>
      <w:rFonts w:ascii="宋体" w:cs="宋体"/>
      <w:sz w:val="18"/>
      <w:szCs w:val="18"/>
    </w:rPr>
  </w:style>
  <w:style w:type="character" w:customStyle="1" w:styleId="Chard">
    <w:name w:val="尾注文本 Char"/>
    <w:locked/>
    <w:rPr>
      <w:rFonts w:ascii="宋体" w:eastAsia="宋体" w:cs="宋体"/>
      <w:kern w:val="2"/>
      <w:sz w:val="18"/>
      <w:szCs w:val="18"/>
      <w:lang w:val="en-US" w:eastAsia="zh-CN" w:bidi="ar-SA"/>
    </w:rPr>
  </w:style>
  <w:style w:type="paragraph" w:customStyle="1" w:styleId="CharCharChar1Char">
    <w:name w:val="Char Char Char1 Char"/>
    <w:basedOn w:val="afffffff9"/>
    <w:autoRedefine/>
    <w:semiHidden/>
    <w:pPr>
      <w:adjustRightInd/>
      <w:spacing w:line="240" w:lineRule="auto"/>
    </w:pPr>
    <w:rPr>
      <w:rFonts w:ascii="Tahoma" w:hAnsi="Tahoma" w:cs="Tahoma"/>
      <w:kern w:val="0"/>
      <w:sz w:val="18"/>
      <w:szCs w:val="24"/>
    </w:rPr>
  </w:style>
  <w:style w:type="numbering" w:customStyle="1" w:styleId="10">
    <w:name w:val="当前列表1"/>
    <w:pPr>
      <w:numPr>
        <w:numId w:val="46"/>
      </w:numPr>
    </w:pPr>
  </w:style>
  <w:style w:type="numbering" w:customStyle="1" w:styleId="af3">
    <w:name w:val="续表"/>
    <w:pPr>
      <w:numPr>
        <w:numId w:val="47"/>
      </w:numPr>
    </w:pPr>
  </w:style>
  <w:style w:type="character" w:customStyle="1" w:styleId="afffff">
    <w:name w:val="正文文本 字符"/>
    <w:link w:val="affffe"/>
    <w:rsid w:val="00F73CDC"/>
    <w:rPr>
      <w:kern w:val="2"/>
      <w:sz w:val="21"/>
    </w:rPr>
  </w:style>
  <w:style w:type="character" w:customStyle="1" w:styleId="affffffffff4">
    <w:name w:val="正文文本缩进 字符"/>
    <w:link w:val="affffffffff3"/>
    <w:rsid w:val="00F73CDC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2.png" Type="http://schemas.openxmlformats.org/officeDocument/2006/relationships/image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emf" Type="http://schemas.openxmlformats.org/officeDocument/2006/relationships/image"/><Relationship Id="rId9" Target="embeddings/oleObject1.bin" Type="http://schemas.openxmlformats.org/officeDocument/2006/relationships/oleObject"/></Relationships>
</file>

<file path=word/_rels/settings.xml.rels><?xml version="1.0" encoding="UTF-8" standalone="no"?><Relationships xmlns="http://schemas.openxmlformats.org/package/2006/relationships"><Relationship Id="rId1" Target="file:///C:/Program%20Files/You%20Company/&#22269;&#23478;&#20891;&#29992;&#26631;&#20934;&#32534;&#36753;&#22120;/&#27169;&#26495;/GJB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BE687-E743-463A-A5A3-78E6D4DE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GJB.DOT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>cape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2018-12-23T12:16:00Z</dcterms:created>
  <dc:creator>张荣奎</dc:creator>
  <cp:lastModifiedBy>董昊</cp:lastModifiedBy>
  <cp:lastPrinted>2016-09-13T01:43:00Z</cp:lastPrinted>
  <dcterms:modified xsi:type="dcterms:W3CDTF">2018-12-23T12:30:00Z</dcterms:modified>
  <cp:revision>3</cp:revision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">
    <vt:i4>0</vt:i4>
  </property>
</Properties>
</file>